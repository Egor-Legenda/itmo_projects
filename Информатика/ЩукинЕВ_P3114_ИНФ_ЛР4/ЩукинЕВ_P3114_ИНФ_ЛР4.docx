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CC83" w14:textId="77777777" w:rsidR="007325CB" w:rsidRDefault="1C12BE7C" w:rsidP="00156A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12BE7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D20A06C" w14:textId="77777777" w:rsidR="007325CB" w:rsidRDefault="007325CB" w:rsidP="00156A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71930" w14:textId="77777777" w:rsidR="007325CB" w:rsidRDefault="1C12BE7C" w:rsidP="00156A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12BE7C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264E2AFE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422F9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4E75FD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1121FB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1876D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C55A5C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283543" w14:textId="07E2BDA3" w:rsidR="007325CB" w:rsidRDefault="1C12BE7C" w:rsidP="00156A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C12BE7C">
        <w:rPr>
          <w:rFonts w:ascii="Times New Roman" w:eastAsia="Times New Roman" w:hAnsi="Times New Roman" w:cs="Times New Roman"/>
          <w:sz w:val="32"/>
          <w:szCs w:val="32"/>
        </w:rPr>
        <w:t>Лабораторная работа</w:t>
      </w:r>
      <w:r w:rsidR="00322C73">
        <w:rPr>
          <w:rFonts w:ascii="Times New Roman" w:eastAsia="Times New Roman" w:hAnsi="Times New Roman" w:cs="Times New Roman"/>
          <w:sz w:val="32"/>
          <w:szCs w:val="32"/>
        </w:rPr>
        <w:t xml:space="preserve"> №4</w:t>
      </w:r>
    </w:p>
    <w:p w14:paraId="0A90543D" w14:textId="77777777" w:rsidR="00896B5B" w:rsidRPr="00896B5B" w:rsidRDefault="00896B5B" w:rsidP="00896B5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96B5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Исследование протоколов, форматов обмена информацией </w:t>
      </w:r>
      <w:r w:rsidRPr="00896B5B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языков разметки документов</w:t>
      </w:r>
    </w:p>
    <w:p w14:paraId="5DFC563D" w14:textId="48240165" w:rsidR="007325CB" w:rsidRDefault="00A86199" w:rsidP="00896B5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Вариант: </w:t>
      </w:r>
      <w:r w:rsidR="00261A9C">
        <w:rPr>
          <w:rFonts w:ascii="Times New Roman" w:eastAsia="Times New Roman" w:hAnsi="Times New Roman" w:cs="Times New Roman"/>
          <w:sz w:val="32"/>
          <w:szCs w:val="32"/>
        </w:rPr>
        <w:t>29</w:t>
      </w:r>
    </w:p>
    <w:p w14:paraId="34855733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6F0EB9" w14:textId="77777777" w:rsidR="007325CB" w:rsidRPr="00FB6B6A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94CF30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D2135" w14:textId="2B540531" w:rsidR="007325CB" w:rsidRDefault="1C12BE7C" w:rsidP="009A7860">
      <w:pPr>
        <w:spacing w:after="200" w:line="276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 w:rsidRPr="1C12BE7C">
        <w:rPr>
          <w:rFonts w:ascii="Times New Roman" w:eastAsia="Times New Roman" w:hAnsi="Times New Roman" w:cs="Times New Roman"/>
          <w:b/>
          <w:bCs/>
          <w:sz w:val="28"/>
          <w:szCs w:val="28"/>
        </w:rPr>
        <w:t>Студент:</w:t>
      </w:r>
      <w:r w:rsidRPr="1C12B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A00">
        <w:rPr>
          <w:rFonts w:ascii="Times New Roman" w:eastAsia="Times New Roman" w:hAnsi="Times New Roman" w:cs="Times New Roman"/>
          <w:sz w:val="28"/>
          <w:szCs w:val="28"/>
        </w:rPr>
        <w:t>Щукин Егор Вячеславович</w:t>
      </w:r>
      <w:r w:rsidRPr="1C12BE7C">
        <w:rPr>
          <w:rFonts w:ascii="Times New Roman" w:eastAsia="Times New Roman" w:hAnsi="Times New Roman" w:cs="Times New Roman"/>
          <w:sz w:val="28"/>
          <w:szCs w:val="28"/>
        </w:rPr>
        <w:t>, группа P3114</w:t>
      </w:r>
      <w:r w:rsidR="000506B2">
        <w:br/>
      </w:r>
      <w:r w:rsidRPr="1C12BE7C">
        <w:rPr>
          <w:rFonts w:ascii="Times New Roman" w:eastAsia="Times New Roman" w:hAnsi="Times New Roman" w:cs="Times New Roman"/>
          <w:b/>
          <w:bCs/>
          <w:sz w:val="28"/>
          <w:szCs w:val="28"/>
        </w:rPr>
        <w:t>Преподаватель:</w:t>
      </w:r>
      <w:r w:rsidRPr="1C12BE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53AC">
        <w:rPr>
          <w:rFonts w:ascii="Times New Roman" w:eastAsia="Times New Roman" w:hAnsi="Times New Roman" w:cs="Times New Roman"/>
          <w:sz w:val="28"/>
          <w:szCs w:val="28"/>
        </w:rPr>
        <w:t>Рыбаков С.Д.</w:t>
      </w:r>
      <w:r w:rsidR="002F6F80">
        <w:rPr>
          <w:rFonts w:ascii="Times New Roman" w:eastAsia="Times New Roman" w:hAnsi="Times New Roman" w:cs="Times New Roman"/>
          <w:sz w:val="28"/>
          <w:szCs w:val="28"/>
        </w:rPr>
        <w:t>,</w:t>
      </w:r>
      <w:r w:rsidR="000506B2">
        <w:br/>
      </w:r>
      <w:r w:rsidR="002F6F8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E153AC">
        <w:rPr>
          <w:rFonts w:ascii="Times New Roman" w:eastAsia="Times New Roman" w:hAnsi="Times New Roman" w:cs="Times New Roman"/>
          <w:sz w:val="28"/>
          <w:szCs w:val="28"/>
        </w:rPr>
        <w:t>реподаватель</w:t>
      </w:r>
      <w:r w:rsidRPr="1C12BE7C">
        <w:rPr>
          <w:rFonts w:ascii="Times New Roman" w:eastAsia="Times New Roman" w:hAnsi="Times New Roman" w:cs="Times New Roman"/>
          <w:sz w:val="28"/>
          <w:szCs w:val="28"/>
        </w:rPr>
        <w:t xml:space="preserve"> факультета </w:t>
      </w:r>
      <w:proofErr w:type="spellStart"/>
      <w:r w:rsidRPr="1C12BE7C"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</w:p>
    <w:p w14:paraId="024FADA6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C5600B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025C51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C637F" w14:textId="77777777" w:rsidR="007325CB" w:rsidRDefault="1C12BE7C" w:rsidP="00156A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12BE7C">
        <w:rPr>
          <w:rFonts w:ascii="Times New Roman" w:eastAsia="Times New Roman" w:hAnsi="Times New Roman" w:cs="Times New Roman"/>
          <w:sz w:val="28"/>
          <w:szCs w:val="28"/>
        </w:rPr>
        <w:t>Санкт-Петербург 2023</w:t>
      </w:r>
    </w:p>
    <w:p w14:paraId="4BA1D155" w14:textId="77777777" w:rsidR="007325CB" w:rsidRPr="00E901E4" w:rsidRDefault="1C12BE7C" w:rsidP="00896B5B">
      <w:pPr>
        <w:pStyle w:val="1"/>
      </w:pPr>
      <w:bookmarkStart w:id="0" w:name="_Toc150869416"/>
      <w:r w:rsidRPr="00E901E4">
        <w:lastRenderedPageBreak/>
        <w:t>Содержание</w:t>
      </w:r>
      <w:bookmarkEnd w:id="0"/>
    </w:p>
    <w:p w14:paraId="19E88DB0" w14:textId="77777777" w:rsidR="1C12BE7C" w:rsidRDefault="1C12BE7C" w:rsidP="00156AFC">
      <w:pPr>
        <w:rPr>
          <w:rFonts w:ascii="Times New Roman" w:eastAsia="Times New Roman" w:hAnsi="Times New Roman" w:cs="Times New Roman"/>
        </w:rPr>
      </w:pPr>
    </w:p>
    <w:sdt>
      <w:sdtPr>
        <w:rPr>
          <w:rStyle w:val="a3"/>
          <w:rFonts w:ascii="Times New Roman" w:eastAsia="Times New Roman" w:hAnsi="Times New Roman" w:cs="Times New Roman"/>
        </w:rPr>
        <w:id w:val="621277924"/>
        <w:docPartObj>
          <w:docPartGallery w:val="Table of Contents"/>
          <w:docPartUnique/>
        </w:docPartObj>
      </w:sdtPr>
      <w:sdtEndPr>
        <w:rPr>
          <w:rStyle w:val="a3"/>
          <w:sz w:val="24"/>
        </w:rPr>
      </w:sdtEndPr>
      <w:sdtContent>
        <w:p w14:paraId="4E486C62" w14:textId="06A6E6EC" w:rsidR="004D2484" w:rsidRDefault="00230A0F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E901E4">
            <w:rPr>
              <w:rFonts w:ascii="Times New Roman" w:hAnsi="Times New Roman" w:cs="Times New Roman"/>
              <w:sz w:val="24"/>
            </w:rPr>
            <w:fldChar w:fldCharType="begin"/>
          </w:r>
          <w:r w:rsidR="1C12BE7C" w:rsidRPr="00E901E4">
            <w:rPr>
              <w:rFonts w:ascii="Times New Roman" w:hAnsi="Times New Roman" w:cs="Times New Roman"/>
              <w:sz w:val="24"/>
            </w:rPr>
            <w:instrText>TOC \o \z \u \h</w:instrText>
          </w:r>
          <w:r w:rsidRPr="00E901E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50869416" w:history="1">
            <w:r w:rsidR="004D2484" w:rsidRPr="00DB76B2">
              <w:rPr>
                <w:rStyle w:val="a3"/>
                <w:noProof/>
              </w:rPr>
              <w:t>Содержание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_Toc150869416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2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4B72DAF2" w14:textId="17EEF472" w:rsidR="004D2484" w:rsidRDefault="00000000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69417" w:history="1">
            <w:r w:rsidR="004D2484" w:rsidRPr="00DB76B2">
              <w:rPr>
                <w:rStyle w:val="a3"/>
                <w:noProof/>
              </w:rPr>
              <w:t>Постановка задания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_Toc150869417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3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10464C9C" w14:textId="3039B3B3" w:rsidR="004D2484" w:rsidRDefault="00000000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69418" w:history="1">
            <w:r w:rsidR="004D2484" w:rsidRPr="00DB76B2">
              <w:rPr>
                <w:rStyle w:val="a3"/>
                <w:noProof/>
              </w:rPr>
              <w:t>Основные этапы работы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_Toc150869418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4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73F5B637" w14:textId="7BDFFA2F" w:rsidR="004D2484" w:rsidRDefault="00000000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69419" w:history="1">
            <w:r w:rsidR="004D2484" w:rsidRPr="00DB76B2">
              <w:rPr>
                <w:rStyle w:val="a3"/>
                <w:noProof/>
              </w:rPr>
              <w:t>Листинг</w:t>
            </w:r>
            <w:r w:rsidR="004D2484" w:rsidRPr="00DB76B2">
              <w:rPr>
                <w:rStyle w:val="a3"/>
                <w:noProof/>
                <w:lang w:val="en-US"/>
              </w:rPr>
              <w:t xml:space="preserve"> </w:t>
            </w:r>
            <w:r w:rsidR="004D2484" w:rsidRPr="00DB76B2">
              <w:rPr>
                <w:rStyle w:val="a3"/>
                <w:noProof/>
              </w:rPr>
              <w:t>кода</w:t>
            </w:r>
            <w:r w:rsidR="004D2484" w:rsidRPr="00DB76B2">
              <w:rPr>
                <w:rStyle w:val="a3"/>
                <w:noProof/>
                <w:lang w:val="en-US"/>
              </w:rPr>
              <w:t xml:space="preserve"> </w:t>
            </w:r>
            <w:r w:rsidR="004D2484" w:rsidRPr="00DB76B2">
              <w:rPr>
                <w:rStyle w:val="a3"/>
                <w:noProof/>
              </w:rPr>
              <w:t>программы</w:t>
            </w:r>
            <w:r w:rsidR="004D2484" w:rsidRPr="00DB76B2">
              <w:rPr>
                <w:rStyle w:val="a3"/>
                <w:noProof/>
                <w:lang w:val="en-US"/>
              </w:rPr>
              <w:t>: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_Toc150869419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5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345C4901" w14:textId="55E98D85" w:rsidR="004D2484" w:rsidRDefault="00000000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69420" w:history="1">
            <w:r w:rsidR="004D2484" w:rsidRPr="00DB76B2">
              <w:rPr>
                <w:rStyle w:val="a3"/>
                <w:noProof/>
              </w:rPr>
              <w:t>Ответы на вопросы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_Toc150869420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9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536969ED" w14:textId="52B4C58F" w:rsidR="004D2484" w:rsidRDefault="00000000">
          <w:pPr>
            <w:pStyle w:val="11"/>
            <w:tabs>
              <w:tab w:val="right" w:leader="dot" w:pos="883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0869421" w:history="1">
            <w:r w:rsidR="004D2484" w:rsidRPr="00DB76B2">
              <w:rPr>
                <w:rStyle w:val="a3"/>
                <w:noProof/>
              </w:rPr>
              <w:t>Заключение</w:t>
            </w:r>
            <w:r w:rsidR="004D2484">
              <w:rPr>
                <w:noProof/>
                <w:webHidden/>
              </w:rPr>
              <w:tab/>
            </w:r>
            <w:r w:rsidR="004D2484">
              <w:rPr>
                <w:noProof/>
                <w:webHidden/>
              </w:rPr>
              <w:fldChar w:fldCharType="begin"/>
            </w:r>
            <w:r w:rsidR="004D2484">
              <w:rPr>
                <w:noProof/>
                <w:webHidden/>
              </w:rPr>
              <w:instrText xml:space="preserve"> PAGEREF _Toc150869421 \h </w:instrText>
            </w:r>
            <w:r w:rsidR="004D2484">
              <w:rPr>
                <w:noProof/>
                <w:webHidden/>
              </w:rPr>
            </w:r>
            <w:r w:rsidR="004D2484">
              <w:rPr>
                <w:noProof/>
                <w:webHidden/>
              </w:rPr>
              <w:fldChar w:fldCharType="separate"/>
            </w:r>
            <w:r w:rsidR="004D2484">
              <w:rPr>
                <w:noProof/>
                <w:webHidden/>
              </w:rPr>
              <w:t>11</w:t>
            </w:r>
            <w:r w:rsidR="004D2484">
              <w:rPr>
                <w:noProof/>
                <w:webHidden/>
              </w:rPr>
              <w:fldChar w:fldCharType="end"/>
            </w:r>
          </w:hyperlink>
        </w:p>
        <w:p w14:paraId="1119EA8E" w14:textId="0E119CA4" w:rsidR="1C12BE7C" w:rsidRPr="00E901E4" w:rsidRDefault="00230A0F" w:rsidP="00156AFC">
          <w:pPr>
            <w:pStyle w:val="11"/>
            <w:tabs>
              <w:tab w:val="right" w:leader="dot" w:pos="9015"/>
            </w:tabs>
            <w:rPr>
              <w:rStyle w:val="a3"/>
              <w:rFonts w:ascii="Times New Roman" w:eastAsia="Times New Roman" w:hAnsi="Times New Roman" w:cs="Times New Roman"/>
              <w:sz w:val="24"/>
            </w:rPr>
          </w:pPr>
          <w:r w:rsidRPr="00E901E4">
            <w:rPr>
              <w:rFonts w:ascii="Times New Roman" w:hAnsi="Times New Roman" w:cs="Times New Roman"/>
              <w:sz w:val="24"/>
            </w:rPr>
            <w:fldChar w:fldCharType="end"/>
          </w:r>
        </w:p>
      </w:sdtContent>
    </w:sdt>
    <w:p w14:paraId="2A47F57F" w14:textId="77777777" w:rsidR="1C12BE7C" w:rsidRDefault="1C12BE7C" w:rsidP="00156AFC">
      <w:pPr>
        <w:spacing w:line="276" w:lineRule="auto"/>
        <w:rPr>
          <w:rFonts w:ascii="Times New Roman" w:eastAsia="Times New Roman" w:hAnsi="Times New Roman" w:cs="Times New Roman"/>
        </w:rPr>
      </w:pPr>
    </w:p>
    <w:p w14:paraId="25A1CD8C" w14:textId="77777777" w:rsidR="007325CB" w:rsidRDefault="000506B2" w:rsidP="00156AFC">
      <w:pPr>
        <w:spacing w:line="276" w:lineRule="auto"/>
        <w:rPr>
          <w:rFonts w:ascii="Times New Roman" w:eastAsia="Times New Roman" w:hAnsi="Times New Roman" w:cs="Times New Roman"/>
        </w:rPr>
      </w:pPr>
      <w:r>
        <w:br/>
      </w:r>
    </w:p>
    <w:p w14:paraId="4B57477B" w14:textId="77777777" w:rsidR="007325CB" w:rsidRDefault="007325CB" w:rsidP="00156AF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5E086E" w14:textId="77777777" w:rsidR="1C12BE7C" w:rsidRDefault="1C12BE7C" w:rsidP="00156AFC">
      <w:pPr>
        <w:rPr>
          <w:rFonts w:ascii="Times New Roman" w:eastAsia="Times New Roman" w:hAnsi="Times New Roman" w:cs="Times New Roman"/>
        </w:rPr>
      </w:pPr>
    </w:p>
    <w:p w14:paraId="2876607E" w14:textId="77777777" w:rsidR="1C12BE7C" w:rsidRDefault="1C12BE7C" w:rsidP="00156AFC">
      <w:pPr>
        <w:rPr>
          <w:rFonts w:ascii="Times New Roman" w:eastAsia="Times New Roman" w:hAnsi="Times New Roman" w:cs="Times New Roman"/>
        </w:rPr>
      </w:pPr>
      <w:r w:rsidRPr="1C12BE7C">
        <w:rPr>
          <w:rFonts w:ascii="Times New Roman" w:eastAsia="Times New Roman" w:hAnsi="Times New Roman" w:cs="Times New Roman"/>
        </w:rPr>
        <w:br w:type="page"/>
      </w:r>
    </w:p>
    <w:p w14:paraId="6060976A" w14:textId="77777777" w:rsidR="007325CB" w:rsidRPr="00896B5B" w:rsidRDefault="1C12BE7C" w:rsidP="00896B5B">
      <w:pPr>
        <w:pStyle w:val="1"/>
      </w:pPr>
      <w:bookmarkStart w:id="1" w:name="_Toc150869417"/>
      <w:r w:rsidRPr="00896B5B">
        <w:lastRenderedPageBreak/>
        <w:t>Постановка задания</w:t>
      </w:r>
      <w:bookmarkEnd w:id="1"/>
    </w:p>
    <w:p w14:paraId="749DAEF2" w14:textId="77777777" w:rsidR="005C3647" w:rsidRDefault="005C3647" w:rsidP="005C3647">
      <w:pPr>
        <w:pStyle w:val="Default"/>
      </w:pPr>
    </w:p>
    <w:p w14:paraId="604D7A44" w14:textId="77777777" w:rsidR="0048649E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 w:rsidRPr="00896B5B">
        <w:rPr>
          <w:szCs w:val="28"/>
        </w:rPr>
        <w:t>Создать файл с расписанием в нужном формате согласно варианту</w:t>
      </w:r>
      <w:r>
        <w:rPr>
          <w:szCs w:val="28"/>
        </w:rPr>
        <w:t>;</w:t>
      </w:r>
      <w:r>
        <w:rPr>
          <w:szCs w:val="28"/>
        </w:rPr>
        <w:br/>
      </w:r>
    </w:p>
    <w:p w14:paraId="17586264" w14:textId="77777777" w:rsid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Написать программу, осуществляющую </w:t>
      </w:r>
      <w:proofErr w:type="spellStart"/>
      <w:r>
        <w:rPr>
          <w:szCs w:val="28"/>
        </w:rPr>
        <w:t>парсинг</w:t>
      </w:r>
      <w:proofErr w:type="spellEnd"/>
      <w:r>
        <w:rPr>
          <w:szCs w:val="28"/>
        </w:rPr>
        <w:t xml:space="preserve"> и конвертацию файла согласно варианту без использования библиотек и регулярных выражений;</w:t>
      </w:r>
      <w:r>
        <w:rPr>
          <w:szCs w:val="28"/>
        </w:rPr>
        <w:br/>
      </w:r>
    </w:p>
    <w:p w14:paraId="34C34815" w14:textId="77777777" w:rsid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Переписать программу с использованием библиотек, сравнить результаты;</w:t>
      </w:r>
      <w:r>
        <w:rPr>
          <w:szCs w:val="28"/>
        </w:rPr>
        <w:br/>
      </w:r>
    </w:p>
    <w:p w14:paraId="42B1187C" w14:textId="77777777" w:rsid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Переписать программу с использование регулярных выражений, сравнить результаты;</w:t>
      </w:r>
      <w:r>
        <w:rPr>
          <w:szCs w:val="28"/>
        </w:rPr>
        <w:br/>
      </w:r>
    </w:p>
    <w:p w14:paraId="1F051222" w14:textId="77777777" w:rsid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Переписать программу с использование формальной грамматики, сравнить результаты;</w:t>
      </w:r>
      <w:r>
        <w:rPr>
          <w:szCs w:val="28"/>
        </w:rPr>
        <w:br/>
      </w:r>
    </w:p>
    <w:p w14:paraId="209567F6" w14:textId="77777777" w:rsid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Сравнить время выполнения программ;</w:t>
      </w:r>
      <w:r>
        <w:rPr>
          <w:szCs w:val="28"/>
        </w:rPr>
        <w:br/>
      </w:r>
    </w:p>
    <w:p w14:paraId="1EC21865" w14:textId="77777777" w:rsidR="00896B5B" w:rsidRPr="00896B5B" w:rsidRDefault="00896B5B" w:rsidP="00896B5B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Переписать программу, чтобы та осуществляла конвертацию в любой другой формат.</w:t>
      </w:r>
      <w:r>
        <w:rPr>
          <w:szCs w:val="28"/>
        </w:rPr>
        <w:br/>
      </w:r>
    </w:p>
    <w:p w14:paraId="172E8DDF" w14:textId="77777777" w:rsidR="0048649E" w:rsidRPr="00D607C0" w:rsidRDefault="0048649E" w:rsidP="00D607C0">
      <w:pPr>
        <w:pStyle w:val="Default"/>
        <w:numPr>
          <w:ilvl w:val="0"/>
          <w:numId w:val="9"/>
        </w:numPr>
        <w:rPr>
          <w:szCs w:val="28"/>
        </w:rPr>
      </w:pPr>
      <w:r>
        <w:rPr>
          <w:szCs w:val="28"/>
        </w:rPr>
        <w:t>Ответить на вопросы.</w:t>
      </w:r>
    </w:p>
    <w:p w14:paraId="700559CF" w14:textId="77777777" w:rsidR="1C12BE7C" w:rsidRPr="00D607C0" w:rsidRDefault="1C12BE7C" w:rsidP="00D607C0">
      <w:pPr>
        <w:pStyle w:val="Default"/>
        <w:numPr>
          <w:ilvl w:val="0"/>
          <w:numId w:val="9"/>
        </w:numPr>
        <w:rPr>
          <w:szCs w:val="28"/>
        </w:rPr>
      </w:pPr>
      <w:r w:rsidRPr="00D607C0">
        <w:rPr>
          <w:rFonts w:eastAsia="Times New Roman"/>
        </w:rPr>
        <w:br w:type="page"/>
      </w:r>
    </w:p>
    <w:p w14:paraId="18534413" w14:textId="77777777" w:rsidR="0048649E" w:rsidRDefault="1C12BE7C" w:rsidP="00896B5B">
      <w:pPr>
        <w:pStyle w:val="1"/>
      </w:pPr>
      <w:bookmarkStart w:id="2" w:name="_Toc150869418"/>
      <w:r w:rsidRPr="00E901E4">
        <w:lastRenderedPageBreak/>
        <w:t>Основные этапы работы</w:t>
      </w:r>
      <w:bookmarkEnd w:id="2"/>
    </w:p>
    <w:p w14:paraId="1714B370" w14:textId="300BAE37" w:rsidR="007071C7" w:rsidRDefault="0048649E" w:rsidP="00B5338D">
      <w:pPr>
        <w:rPr>
          <w:rFonts w:ascii="Times New Roman" w:eastAsia="Times New Roman" w:hAnsi="Times New Roman" w:cs="Times New Roman"/>
          <w:sz w:val="24"/>
          <w:szCs w:val="28"/>
        </w:rPr>
      </w:pPr>
      <w:r>
        <w:br/>
      </w:r>
      <w:r w:rsidR="00FB6B6A">
        <w:rPr>
          <w:rFonts w:ascii="Times New Roman" w:eastAsia="Times New Roman" w:hAnsi="Times New Roman" w:cs="Times New Roman"/>
          <w:sz w:val="24"/>
          <w:szCs w:val="28"/>
        </w:rPr>
        <w:t>Текст ф</w:t>
      </w:r>
      <w:r w:rsidR="00FB6B6A" w:rsidRPr="00FB6B6A">
        <w:rPr>
          <w:rFonts w:ascii="Times New Roman" w:eastAsia="Times New Roman" w:hAnsi="Times New Roman" w:cs="Times New Roman"/>
          <w:sz w:val="24"/>
          <w:szCs w:val="28"/>
        </w:rPr>
        <w:t>айл</w:t>
      </w:r>
      <w:r w:rsidR="00FB6B6A">
        <w:rPr>
          <w:rFonts w:ascii="Times New Roman" w:eastAsia="Times New Roman" w:hAnsi="Times New Roman" w:cs="Times New Roman"/>
          <w:sz w:val="24"/>
          <w:szCs w:val="28"/>
        </w:rPr>
        <w:t>а с расписанием</w:t>
      </w:r>
      <w:r w:rsidR="00FB6B6A" w:rsidRPr="00FB6B6A">
        <w:rPr>
          <w:rFonts w:ascii="Times New Roman" w:eastAsia="Times New Roman" w:hAnsi="Times New Roman" w:cs="Times New Roman"/>
          <w:sz w:val="24"/>
          <w:szCs w:val="28"/>
        </w:rPr>
        <w:t xml:space="preserve"> в формате </w:t>
      </w:r>
      <w:proofErr w:type="gramStart"/>
      <w:r w:rsidR="00FB6B6A">
        <w:rPr>
          <w:rFonts w:ascii="Times New Roman" w:eastAsia="Times New Roman" w:hAnsi="Times New Roman" w:cs="Times New Roman"/>
          <w:sz w:val="24"/>
          <w:szCs w:val="28"/>
          <w:lang w:val="en-US"/>
        </w:rPr>
        <w:t>xml</w:t>
      </w:r>
      <w:r w:rsidR="001255C8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="001255C8">
        <w:rPr>
          <w:rFonts w:ascii="Times New Roman" w:eastAsia="Times New Roman" w:hAnsi="Times New Roman" w:cs="Times New Roman"/>
          <w:sz w:val="24"/>
          <w:szCs w:val="28"/>
        </w:rPr>
        <w:t>задание 1)</w:t>
      </w:r>
      <w:r w:rsidR="00FB6B6A" w:rsidRPr="00FB6B6A"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4D6759B4" w14:textId="4881E079" w:rsidR="00B5338D" w:rsidRPr="00703B1E" w:rsidRDefault="007071C7" w:rsidP="007071C7">
      <w:pPr>
        <w:spacing w:after="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703B1E">
        <w:rPr>
          <w:rFonts w:ascii="Times New Roman" w:eastAsia="Times New Roman" w:hAnsi="Times New Roman" w:cs="Times New Roman"/>
          <w:sz w:val="24"/>
          <w:szCs w:val="28"/>
          <w:lang w:val="en-US"/>
        </w:rPr>
        <w:t>&lt;?xml version="1.0" encoding="UTF-8</w:t>
      </w:r>
      <w:proofErr w:type="gramStart"/>
      <w:r w:rsidRPr="00703B1E">
        <w:rPr>
          <w:rFonts w:ascii="Times New Roman" w:eastAsia="Times New Roman" w:hAnsi="Times New Roman" w:cs="Times New Roman"/>
          <w:sz w:val="24"/>
          <w:szCs w:val="28"/>
          <w:lang w:val="en-US"/>
        </w:rPr>
        <w:t>" ?</w:t>
      </w:r>
      <w:proofErr w:type="gramEnd"/>
      <w:r w:rsidRPr="00703B1E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  <w:r w:rsidR="00FB6B6A" w:rsidRPr="00703B1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</w:p>
    <w:p w14:paraId="47690B23" w14:textId="77777777" w:rsidR="000A3A4A" w:rsidRPr="000A3A4A" w:rsidRDefault="000A3A4A" w:rsidP="007071C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&lt;schedules&gt;</w:t>
      </w:r>
    </w:p>
    <w:p w14:paraId="23DD1A41" w14:textId="77777777" w:rsidR="000A3A4A" w:rsidRPr="000A3A4A" w:rsidRDefault="000A3A4A" w:rsidP="00D10FF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&lt;schedule&gt;</w:t>
      </w:r>
    </w:p>
    <w:p w14:paraId="7444EF99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&lt;id&gt;251337&lt;/id&gt;</w:t>
      </w:r>
    </w:p>
    <w:p w14:paraId="13A8C56F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class_format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Очно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class_format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4CAAE8BF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title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&gt;Математический анализ (продвинутый </w:t>
      </w:r>
      <w:proofErr w:type="gram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уровень)&lt;</w:t>
      </w:r>
      <w:proofErr w:type="gram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title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53AFD4C8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&lt;type&gt;</w:t>
      </w:r>
    </w:p>
    <w:p w14:paraId="1B82DDFE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&lt;id&gt;1&lt;/id&gt;</w:t>
      </w:r>
    </w:p>
    <w:p w14:paraId="068B0AE1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&lt;title&gt;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Практика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&lt;/title&gt;</w:t>
      </w:r>
    </w:p>
    <w:p w14:paraId="1F2D16A8" w14:textId="77777777" w:rsidR="000A3A4A" w:rsidRPr="000A3A4A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&lt;/type&gt;</w:t>
      </w:r>
    </w:p>
    <w:p w14:paraId="1FCAF85C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&lt;campus&gt;</w:t>
      </w:r>
    </w:p>
    <w:p w14:paraId="48A6A648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&lt;id&gt;0&lt;/id&gt;</w:t>
      </w:r>
    </w:p>
    <w:p w14:paraId="3C45EF39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&lt;address&gt;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Кронверкский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., 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.49, </w:t>
      </w:r>
      <w:proofErr w:type="gram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лит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proofErr w:type="gram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&lt;/address&gt;</w:t>
      </w:r>
    </w:p>
    <w:p w14:paraId="61F73A18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&lt;/campus&gt;</w:t>
      </w:r>
    </w:p>
    <w:p w14:paraId="647C8322" w14:textId="77777777" w:rsidR="000A3A4A" w:rsidRPr="000A3A4A" w:rsidRDefault="000A3A4A" w:rsidP="00F90CCE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&lt;time&gt;</w:t>
      </w:r>
    </w:p>
    <w:p w14:paraId="17BF9615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&lt;period&gt;1&lt;/period&gt;</w:t>
      </w:r>
    </w:p>
    <w:p w14:paraId="2BED583B" w14:textId="77777777" w:rsidR="000A3A4A" w:rsidRPr="000A3A4A" w:rsidRDefault="000A3A4A" w:rsidP="00F90CCE">
      <w:pPr>
        <w:spacing w:after="0" w:line="240" w:lineRule="auto"/>
        <w:ind w:left="212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from_time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&gt;08:20&lt;/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from_time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4B5E968A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to_time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&gt;09:50&lt;/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to_time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06C21470" w14:textId="77777777" w:rsidR="000A3A4A" w:rsidRPr="000A3A4A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&lt;/time&gt;</w:t>
      </w:r>
    </w:p>
    <w:p w14:paraId="5E96BA2B" w14:textId="77777777" w:rsidR="000A3A4A" w:rsidRPr="000A3A4A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&lt;auditory&gt;</w:t>
      </w:r>
    </w:p>
    <w:p w14:paraId="5770E746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&lt;id&gt;429&lt;/id&gt;</w:t>
      </w:r>
    </w:p>
    <w:p w14:paraId="21655899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&lt;name&gt;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ауд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 2433 (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бывш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 429)&lt;/name&gt;</w:t>
      </w:r>
    </w:p>
    <w:p w14:paraId="4804BC33" w14:textId="77777777" w:rsidR="000A3A4A" w:rsidRPr="000A3A4A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&lt;/auditory&gt;</w:t>
      </w:r>
    </w:p>
    <w:p w14:paraId="78B4C977" w14:textId="77777777" w:rsidR="000A3A4A" w:rsidRPr="000A3A4A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&lt;teacher&gt;</w:t>
      </w:r>
    </w:p>
    <w:p w14:paraId="4AA1CB5F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&lt;id&gt;285647&lt;/id&gt;</w:t>
      </w:r>
    </w:p>
    <w:p w14:paraId="3C03E024" w14:textId="77777777" w:rsidR="000A3A4A" w:rsidRPr="000A3A4A" w:rsidRDefault="000A3A4A" w:rsidP="00F90CC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&gt;Попов Арсений Михайлович&lt;/</w:t>
      </w:r>
      <w:proofErr w:type="spellStart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name</w:t>
      </w:r>
      <w:proofErr w:type="spellEnd"/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7BBA9CBE" w14:textId="77777777" w:rsidR="000A3A4A" w:rsidRPr="00703B1E" w:rsidRDefault="000A3A4A" w:rsidP="00F90CCE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3B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&lt;/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teacher</w:t>
      </w:r>
      <w:r w:rsidRPr="00703B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6D09D3A1" w14:textId="259F0FE7" w:rsidR="000A3A4A" w:rsidRPr="00703B1E" w:rsidRDefault="000A3A4A" w:rsidP="00D10FF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03B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&lt;/</w:t>
      </w:r>
      <w:r w:rsidRPr="000A3A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schedule</w:t>
      </w:r>
      <w:r w:rsidRPr="00703B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3B4DE720" w14:textId="2A999697" w:rsidR="009C4534" w:rsidRDefault="009C4534" w:rsidP="00D10FFD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……</w:t>
      </w:r>
    </w:p>
    <w:p w14:paraId="78A1772E" w14:textId="08AE262B" w:rsidR="009C4534" w:rsidRPr="000A3A4A" w:rsidRDefault="009C4534" w:rsidP="009C453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C4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&lt;/</w:t>
      </w:r>
      <w:proofErr w:type="spellStart"/>
      <w:r w:rsidRPr="009C4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schedules</w:t>
      </w:r>
      <w:proofErr w:type="spellEnd"/>
      <w:r w:rsidRPr="009C4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7A322A07" w14:textId="3F1939AF" w:rsidR="00BF07C6" w:rsidRPr="00966977" w:rsidRDefault="00DF5790" w:rsidP="00B5338D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полном файле присутствует ещё</w:t>
      </w:r>
      <w:r w:rsidR="00D10F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4 пары и описания к ним </w:t>
      </w:r>
      <w:proofErr w:type="spellStart"/>
      <w:r w:rsidR="00D10F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сд</w:t>
      </w:r>
      <w:r w:rsidR="009C4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еланые</w:t>
      </w:r>
      <w:proofErr w:type="spellEnd"/>
      <w:r w:rsidR="009C45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этому образцу.</w:t>
      </w:r>
      <w:r w:rsidR="00FB6B6A">
        <w:rPr>
          <w:rFonts w:ascii="Times New Roman" w:eastAsia="Times New Roman" w:hAnsi="Times New Roman" w:cs="Times New Roman"/>
          <w:sz w:val="24"/>
          <w:szCs w:val="28"/>
        </w:rPr>
        <w:br/>
      </w:r>
      <w:r w:rsidR="00BF07C6">
        <w:rPr>
          <w:rFonts w:ascii="Times New Roman" w:eastAsia="Times New Roman" w:hAnsi="Times New Roman" w:cs="Times New Roman"/>
          <w:sz w:val="24"/>
          <w:szCs w:val="28"/>
        </w:rPr>
        <w:br/>
      </w:r>
    </w:p>
    <w:p w14:paraId="71833F9B" w14:textId="77777777" w:rsidR="00BF07C6" w:rsidRDefault="00BF07C6">
      <w:pPr>
        <w:rPr>
          <w:rFonts w:ascii="Times New Roman" w:eastAsia="Times New Roman" w:hAnsi="Times New Roman" w:cs="Times New Roman"/>
          <w:sz w:val="24"/>
          <w:szCs w:val="28"/>
        </w:rPr>
      </w:pPr>
      <w:r w:rsidRPr="00966977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14:paraId="532C2142" w14:textId="77777777" w:rsidR="00BF07C6" w:rsidRPr="00BD2DBA" w:rsidRDefault="00BF07C6" w:rsidP="00BF07C6">
      <w:pPr>
        <w:pStyle w:val="1"/>
      </w:pPr>
      <w:bookmarkStart w:id="3" w:name="_Toc150869419"/>
      <w:r>
        <w:lastRenderedPageBreak/>
        <w:t>Листинг</w:t>
      </w:r>
      <w:r w:rsidRPr="00BD2DBA">
        <w:t xml:space="preserve"> </w:t>
      </w:r>
      <w:r>
        <w:t>кода</w:t>
      </w:r>
      <w:r w:rsidRPr="00BD2DBA">
        <w:t xml:space="preserve"> </w:t>
      </w:r>
      <w:r>
        <w:t>программы</w:t>
      </w:r>
      <w:r w:rsidRPr="00BD2DBA">
        <w:t>:</w:t>
      </w:r>
      <w:bookmarkEnd w:id="3"/>
      <w:r w:rsidRPr="00BD2DBA">
        <w:br/>
      </w:r>
    </w:p>
    <w:p w14:paraId="5F04B5DE" w14:textId="77777777" w:rsidR="00BF07C6" w:rsidRPr="00BD2DBA" w:rsidRDefault="00BF07C6" w:rsidP="00BF07C6">
      <w:r w:rsidRPr="00BD2DBA">
        <w:rPr>
          <w:rFonts w:ascii="Times New Roman" w:hAnsi="Times New Roman" w:cs="Times New Roman"/>
          <w:i/>
          <w:sz w:val="24"/>
        </w:rPr>
        <w:t>Задание №2.</w:t>
      </w:r>
    </w:p>
    <w:p w14:paraId="7EE5E367" w14:textId="4B4C56C4" w:rsidR="00BD2DBA" w:rsidRPr="00BD2DBA" w:rsidRDefault="0031150F" w:rsidP="00BD2DBA">
      <w:pPr>
        <w:pStyle w:val="HTML"/>
        <w:shd w:val="clear" w:color="auto" w:fill="1E1F22"/>
        <w:rPr>
          <w:color w:val="BCBEC4"/>
          <w:lang w:val="en-US"/>
        </w:rPr>
      </w:pPr>
      <w:r w:rsidRPr="0031150F">
        <w:rPr>
          <w:color w:val="CF8E6D"/>
          <w:lang w:val="en-US"/>
        </w:rPr>
        <w:t>def</w:t>
      </w:r>
      <w:r w:rsidRPr="00BD2DBA">
        <w:rPr>
          <w:color w:val="CF8E6D"/>
          <w:lang w:val="en-US"/>
        </w:rPr>
        <w:t xml:space="preserve"> </w:t>
      </w:r>
      <w:r w:rsidRPr="0031150F">
        <w:rPr>
          <w:color w:val="56A8F5"/>
          <w:lang w:val="en-US"/>
        </w:rPr>
        <w:t>json</w:t>
      </w:r>
      <w:r w:rsidRPr="00BD2DBA">
        <w:rPr>
          <w:color w:val="56A8F5"/>
          <w:lang w:val="en-US"/>
        </w:rPr>
        <w:t>1</w:t>
      </w:r>
      <w:r w:rsidRPr="00BD2DBA">
        <w:rPr>
          <w:color w:val="BCBEC4"/>
          <w:lang w:val="en-US"/>
        </w:rPr>
        <w:t>(</w:t>
      </w:r>
      <w:proofErr w:type="spellStart"/>
      <w:proofErr w:type="gramStart"/>
      <w:r w:rsidRPr="0031150F">
        <w:rPr>
          <w:color w:val="BCBEC4"/>
          <w:lang w:val="en-US"/>
        </w:rPr>
        <w:t>fileIn</w:t>
      </w:r>
      <w:r w:rsidRPr="00BD2DBA">
        <w:rPr>
          <w:color w:val="BCBEC4"/>
          <w:lang w:val="en-US"/>
        </w:rPr>
        <w:t>,</w:t>
      </w:r>
      <w:r w:rsidRPr="0031150F">
        <w:rPr>
          <w:color w:val="BCBEC4"/>
          <w:lang w:val="en-US"/>
        </w:rPr>
        <w:t>fileout</w:t>
      </w:r>
      <w:proofErr w:type="spellEnd"/>
      <w:proofErr w:type="gramEnd"/>
      <w:r w:rsidRPr="00BD2DBA">
        <w:rPr>
          <w:color w:val="BCBEC4"/>
          <w:lang w:val="en-US"/>
        </w:rPr>
        <w:t>):</w:t>
      </w:r>
      <w:r w:rsidRPr="00BD2DBA">
        <w:rPr>
          <w:color w:val="BCBEC4"/>
          <w:lang w:val="en-US"/>
        </w:rPr>
        <w:br/>
        <w:t xml:space="preserve">    </w:t>
      </w:r>
      <w:r w:rsidRPr="0031150F">
        <w:rPr>
          <w:color w:val="BCBEC4"/>
          <w:lang w:val="en-US"/>
        </w:rPr>
        <w:t>f</w:t>
      </w:r>
      <w:r w:rsidRPr="00BD2DBA">
        <w:rPr>
          <w:color w:val="BCBEC4"/>
          <w:lang w:val="en-US"/>
        </w:rPr>
        <w:t xml:space="preserve"> = </w:t>
      </w:r>
      <w:r w:rsidRPr="0031150F">
        <w:rPr>
          <w:color w:val="8888C6"/>
          <w:lang w:val="en-US"/>
        </w:rPr>
        <w:t>open</w:t>
      </w:r>
      <w:r w:rsidRPr="00BD2DBA">
        <w:rPr>
          <w:color w:val="BCBEC4"/>
          <w:lang w:val="en-US"/>
        </w:rPr>
        <w:t>(</w:t>
      </w:r>
      <w:proofErr w:type="spellStart"/>
      <w:r w:rsidRPr="0031150F">
        <w:rPr>
          <w:color w:val="BCBEC4"/>
          <w:lang w:val="en-US"/>
        </w:rPr>
        <w:t>fileIn</w:t>
      </w:r>
      <w:proofErr w:type="spellEnd"/>
      <w:r w:rsidRPr="00BD2DBA">
        <w:rPr>
          <w:color w:val="BCBEC4"/>
          <w:lang w:val="en-US"/>
        </w:rPr>
        <w:t xml:space="preserve">, </w:t>
      </w:r>
      <w:r w:rsidRPr="00BD2DBA">
        <w:rPr>
          <w:color w:val="6AAB73"/>
          <w:lang w:val="en-US"/>
        </w:rPr>
        <w:t>"</w:t>
      </w:r>
      <w:r w:rsidRPr="0031150F">
        <w:rPr>
          <w:color w:val="6AAB73"/>
          <w:lang w:val="en-US"/>
        </w:rPr>
        <w:t>r</w:t>
      </w:r>
      <w:r w:rsidRPr="00BD2DBA">
        <w:rPr>
          <w:color w:val="6AAB73"/>
          <w:lang w:val="en-US"/>
        </w:rPr>
        <w:t>"</w:t>
      </w:r>
      <w:r w:rsidRPr="00BD2DBA">
        <w:rPr>
          <w:color w:val="BCBEC4"/>
          <w:lang w:val="en-US"/>
        </w:rPr>
        <w:t xml:space="preserve">, </w:t>
      </w:r>
      <w:r w:rsidRPr="0031150F">
        <w:rPr>
          <w:color w:val="AA4926"/>
          <w:lang w:val="en-US"/>
        </w:rPr>
        <w:t>encoding</w:t>
      </w:r>
      <w:r w:rsidRPr="00BD2DBA">
        <w:rPr>
          <w:color w:val="BCBEC4"/>
          <w:lang w:val="en-US"/>
        </w:rPr>
        <w:t>=</w:t>
      </w:r>
      <w:r w:rsidRPr="00BD2DBA">
        <w:rPr>
          <w:color w:val="6AAB73"/>
          <w:lang w:val="en-US"/>
        </w:rPr>
        <w:t>"</w:t>
      </w:r>
      <w:r w:rsidRPr="0031150F">
        <w:rPr>
          <w:color w:val="6AAB73"/>
          <w:lang w:val="en-US"/>
        </w:rPr>
        <w:t>UTF</w:t>
      </w:r>
      <w:r w:rsidRPr="00BD2DBA">
        <w:rPr>
          <w:color w:val="6AAB73"/>
          <w:lang w:val="en-US"/>
        </w:rPr>
        <w:t>-8"</w:t>
      </w:r>
      <w:r w:rsidRPr="00BD2DBA">
        <w:rPr>
          <w:color w:val="BCBEC4"/>
          <w:lang w:val="en-US"/>
        </w:rPr>
        <w:t>)</w:t>
      </w:r>
      <w:r w:rsidRPr="00BD2DBA">
        <w:rPr>
          <w:color w:val="BCBEC4"/>
          <w:lang w:val="en-US"/>
        </w:rPr>
        <w:br/>
        <w:t xml:space="preserve">    </w:t>
      </w:r>
      <w:r w:rsidR="00BD2DBA" w:rsidRPr="00BD2DBA">
        <w:rPr>
          <w:color w:val="BCBEC4"/>
          <w:lang w:val="en-US"/>
        </w:rPr>
        <w:t>a = []</w:t>
      </w:r>
      <w:r w:rsidR="00BD2DBA" w:rsidRPr="00BD2DBA">
        <w:rPr>
          <w:color w:val="BCBEC4"/>
          <w:lang w:val="en-US"/>
        </w:rPr>
        <w:br/>
      </w:r>
      <w:r w:rsidR="00BD2DBA" w:rsidRPr="00BD2DBA">
        <w:rPr>
          <w:color w:val="CF8E6D"/>
          <w:lang w:val="en-US"/>
        </w:rPr>
        <w:t xml:space="preserve"> </w:t>
      </w:r>
      <w:r w:rsidR="00BD2DBA">
        <w:rPr>
          <w:color w:val="CF8E6D"/>
          <w:lang w:val="en-US"/>
        </w:rPr>
        <w:t xml:space="preserve">   </w:t>
      </w:r>
      <w:r w:rsidR="00BD2DBA" w:rsidRPr="00BD2DBA">
        <w:rPr>
          <w:color w:val="BCBEC4"/>
          <w:lang w:val="en-US"/>
        </w:rPr>
        <w:t>a = []</w:t>
      </w:r>
      <w:r w:rsidR="00BD2DBA" w:rsidRPr="00BD2DBA">
        <w:rPr>
          <w:color w:val="BCBEC4"/>
          <w:lang w:val="en-US"/>
        </w:rPr>
        <w:br/>
      </w:r>
      <w:r w:rsidR="00BD2DBA">
        <w:rPr>
          <w:color w:val="CF8E6D"/>
          <w:lang w:val="en-US"/>
        </w:rPr>
        <w:t xml:space="preserve">    </w:t>
      </w:r>
      <w:r w:rsidR="00BD2DBA" w:rsidRPr="00BD2DBA">
        <w:rPr>
          <w:color w:val="CF8E6D"/>
          <w:lang w:val="en-US"/>
        </w:rPr>
        <w:t>while True</w:t>
      </w:r>
      <w:r w:rsidR="00BD2DBA" w:rsidRPr="00BD2DBA">
        <w:rPr>
          <w:color w:val="BCBEC4"/>
          <w:lang w:val="en-US"/>
        </w:rPr>
        <w:t>: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BCBEC4"/>
          <w:lang w:val="en-US"/>
        </w:rPr>
        <w:t>line=(</w:t>
      </w:r>
      <w:proofErr w:type="spellStart"/>
      <w:r w:rsidR="00BD2DBA" w:rsidRPr="00BD2DBA">
        <w:rPr>
          <w:color w:val="BCBEC4"/>
          <w:lang w:val="en-US"/>
        </w:rPr>
        <w:t>f.readline</w:t>
      </w:r>
      <w:proofErr w:type="spellEnd"/>
      <w:r w:rsidR="00BD2DBA" w:rsidRPr="00BD2DBA">
        <w:rPr>
          <w:color w:val="BCBEC4"/>
          <w:lang w:val="en-US"/>
        </w:rPr>
        <w:t>())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proofErr w:type="spellStart"/>
      <w:r w:rsidR="00BD2DBA" w:rsidRPr="00BD2DBA">
        <w:rPr>
          <w:color w:val="BCBEC4"/>
          <w:lang w:val="en-US"/>
        </w:rPr>
        <w:t>a.append</w:t>
      </w:r>
      <w:proofErr w:type="spellEnd"/>
      <w:r w:rsidR="00BD2DBA" w:rsidRPr="00BD2DBA">
        <w:rPr>
          <w:color w:val="BCBEC4"/>
          <w:lang w:val="en-US"/>
        </w:rPr>
        <w:t>(line)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CF8E6D"/>
          <w:lang w:val="en-US"/>
        </w:rPr>
        <w:t xml:space="preserve">if not </w:t>
      </w:r>
      <w:r w:rsidR="00BD2DBA" w:rsidRPr="00BD2DBA">
        <w:rPr>
          <w:color w:val="BCBEC4"/>
          <w:lang w:val="en-US"/>
        </w:rPr>
        <w:t>line:</w:t>
      </w:r>
      <w:r w:rsidR="00BD2DBA" w:rsidRPr="00BD2DBA">
        <w:rPr>
          <w:color w:val="BCBEC4"/>
          <w:lang w:val="en-US"/>
        </w:rPr>
        <w:br/>
        <w:t xml:space="preserve">    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CF8E6D"/>
          <w:lang w:val="en-US"/>
        </w:rPr>
        <w:t>break</w:t>
      </w:r>
      <w:r w:rsidR="00BD2DBA" w:rsidRPr="00BD2DBA">
        <w:rPr>
          <w:color w:val="CF8E6D"/>
          <w:lang w:val="en-US"/>
        </w:rPr>
        <w:br/>
      </w:r>
      <w:r w:rsidR="00BD2DBA">
        <w:rPr>
          <w:color w:val="BCBEC4"/>
          <w:lang w:val="en-US"/>
        </w:rPr>
        <w:t xml:space="preserve">    </w:t>
      </w:r>
      <w:proofErr w:type="spellStart"/>
      <w:r w:rsidR="00BD2DBA" w:rsidRPr="00BD2DBA">
        <w:rPr>
          <w:color w:val="BCBEC4"/>
          <w:lang w:val="en-US"/>
        </w:rPr>
        <w:t>f.close</w:t>
      </w:r>
      <w:proofErr w:type="spellEnd"/>
      <w:r w:rsidR="00BD2DBA" w:rsidRPr="00BD2DBA">
        <w:rPr>
          <w:color w:val="BCBEC4"/>
          <w:lang w:val="en-US"/>
        </w:rPr>
        <w:t>()</w:t>
      </w:r>
    </w:p>
    <w:p w14:paraId="30D56089" w14:textId="5451D922" w:rsidR="0031150F" w:rsidRPr="0031150F" w:rsidRDefault="0031150F" w:rsidP="0031150F">
      <w:pPr>
        <w:pStyle w:val="HTML"/>
        <w:shd w:val="clear" w:color="auto" w:fill="1E1F22"/>
        <w:rPr>
          <w:color w:val="BCBEC4"/>
          <w:lang w:val="en-US"/>
        </w:rPr>
      </w:pPr>
      <w:r w:rsidRPr="00BD2DBA">
        <w:rPr>
          <w:color w:val="BCBEC4"/>
          <w:lang w:val="en-US"/>
        </w:rPr>
        <w:t xml:space="preserve">    </w:t>
      </w:r>
      <w:r w:rsidRPr="0031150F">
        <w:rPr>
          <w:color w:val="BCBEC4"/>
          <w:lang w:val="en-US"/>
        </w:rPr>
        <w:t>a[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] = </w:t>
      </w:r>
      <w:r w:rsidRPr="0031150F">
        <w:rPr>
          <w:color w:val="6AAB73"/>
          <w:lang w:val="en-US"/>
        </w:rPr>
        <w:t>"{"</w:t>
      </w:r>
      <w:r w:rsidRPr="0031150F">
        <w:rPr>
          <w:color w:val="6AAB73"/>
          <w:lang w:val="en-US"/>
        </w:rPr>
        <w:br/>
        <w:t xml:space="preserve">    </w:t>
      </w:r>
      <w:r w:rsidRPr="0031150F">
        <w:rPr>
          <w:color w:val="CF8E6D"/>
          <w:lang w:val="en-US"/>
        </w:rPr>
        <w:t xml:space="preserve">for 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</w:t>
      </w:r>
      <w:r w:rsidRPr="0031150F">
        <w:rPr>
          <w:color w:val="CF8E6D"/>
          <w:lang w:val="en-US"/>
        </w:rPr>
        <w:t xml:space="preserve">in </w:t>
      </w:r>
      <w:r w:rsidRPr="0031150F">
        <w:rPr>
          <w:color w:val="8888C6"/>
          <w:lang w:val="en-US"/>
        </w:rPr>
        <w:t>range</w:t>
      </w:r>
      <w:r w:rsidRPr="0031150F">
        <w:rPr>
          <w:color w:val="BCBEC4"/>
          <w:lang w:val="en-US"/>
        </w:rPr>
        <w:t>(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 xml:space="preserve">,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 xml:space="preserve">(a) -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>):</w:t>
      </w:r>
      <w:r w:rsidRPr="0031150F">
        <w:rPr>
          <w:color w:val="BCBEC4"/>
          <w:lang w:val="en-US"/>
        </w:rPr>
        <w:br/>
        <w:t xml:space="preserve">        </w:t>
      </w:r>
      <w:r w:rsidRPr="0031150F">
        <w:rPr>
          <w:color w:val="CF8E6D"/>
          <w:lang w:val="en-US"/>
        </w:rPr>
        <w:t xml:space="preserve">for </w:t>
      </w:r>
      <w:r w:rsidRPr="0031150F">
        <w:rPr>
          <w:color w:val="BCBEC4"/>
          <w:lang w:val="en-US"/>
        </w:rPr>
        <w:t xml:space="preserve">j </w:t>
      </w:r>
      <w:r w:rsidRPr="0031150F">
        <w:rPr>
          <w:color w:val="CF8E6D"/>
          <w:lang w:val="en-US"/>
        </w:rPr>
        <w:t xml:space="preserve">in </w:t>
      </w:r>
      <w:r w:rsidRPr="0031150F">
        <w:rPr>
          <w:color w:val="8888C6"/>
          <w:lang w:val="en-US"/>
        </w:rPr>
        <w:t>range</w:t>
      </w:r>
      <w:r w:rsidRPr="0031150F">
        <w:rPr>
          <w:color w:val="BCBEC4"/>
          <w:lang w:val="en-US"/>
        </w:rPr>
        <w:t>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>):</w:t>
      </w:r>
      <w:r w:rsidRPr="0031150F">
        <w:rPr>
          <w:color w:val="BCBEC4"/>
          <w:lang w:val="en-US"/>
        </w:rPr>
        <w:br/>
        <w:t xml:space="preserve">            </w:t>
      </w:r>
      <w:r w:rsidRPr="0031150F">
        <w:rPr>
          <w:color w:val="CF8E6D"/>
          <w:lang w:val="en-US"/>
        </w:rPr>
        <w:t xml:space="preserve">if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][j] == </w:t>
      </w:r>
      <w:r w:rsidRPr="0031150F">
        <w:rPr>
          <w:color w:val="6AAB73"/>
          <w:lang w:val="en-US"/>
        </w:rPr>
        <w:t xml:space="preserve">"&lt;" </w:t>
      </w:r>
      <w:r w:rsidRPr="0031150F">
        <w:rPr>
          <w:color w:val="CF8E6D"/>
          <w:lang w:val="en-US"/>
        </w:rPr>
        <w:t xml:space="preserve">and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proofErr w:type="spellStart"/>
      <w:r w:rsidRPr="0031150F">
        <w:rPr>
          <w:color w:val="BCBEC4"/>
          <w:lang w:val="en-US"/>
        </w:rPr>
        <w:t>j:j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!= </w:t>
      </w:r>
      <w:r w:rsidRPr="0031150F">
        <w:rPr>
          <w:color w:val="6AAB73"/>
          <w:lang w:val="en-US"/>
        </w:rPr>
        <w:t>"&lt;/"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</w:t>
      </w:r>
      <w:r w:rsidRPr="0031150F">
        <w:rPr>
          <w:color w:val="6F737A"/>
          <w:lang w:val="en-US"/>
        </w:rPr>
        <w:t xml:space="preserve">o1 </w:t>
      </w:r>
      <w:r w:rsidRPr="0031150F">
        <w:rPr>
          <w:color w:val="BCBEC4"/>
          <w:lang w:val="en-US"/>
        </w:rPr>
        <w:t xml:space="preserve">= </w:t>
      </w:r>
      <w:r w:rsidRPr="0031150F">
        <w:rPr>
          <w:color w:val="2AACB8"/>
          <w:lang w:val="en-US"/>
        </w:rPr>
        <w:t>0</w:t>
      </w:r>
      <w:r w:rsidRPr="0031150F">
        <w:rPr>
          <w:color w:val="2AACB8"/>
          <w:lang w:val="en-US"/>
        </w:rPr>
        <w:br/>
        <w:t xml:space="preserve">                </w:t>
      </w:r>
      <w:r w:rsidRPr="0031150F">
        <w:rPr>
          <w:color w:val="CF8E6D"/>
          <w:lang w:val="en-US"/>
        </w:rPr>
        <w:t xml:space="preserve">for </w:t>
      </w:r>
      <w:r w:rsidRPr="0031150F">
        <w:rPr>
          <w:color w:val="BCBEC4"/>
          <w:lang w:val="en-US"/>
        </w:rPr>
        <w:t xml:space="preserve">z </w:t>
      </w:r>
      <w:r w:rsidRPr="0031150F">
        <w:rPr>
          <w:color w:val="CF8E6D"/>
          <w:lang w:val="en-US"/>
        </w:rPr>
        <w:t xml:space="preserve">in </w:t>
      </w:r>
      <w:r w:rsidRPr="0031150F">
        <w:rPr>
          <w:color w:val="8888C6"/>
          <w:lang w:val="en-US"/>
        </w:rPr>
        <w:t>range</w:t>
      </w:r>
      <w:r w:rsidRPr="0031150F">
        <w:rPr>
          <w:color w:val="BCBEC4"/>
          <w:lang w:val="en-US"/>
        </w:rPr>
        <w:t xml:space="preserve">(j,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])):</w:t>
      </w:r>
      <w:r w:rsidRPr="0031150F">
        <w:rPr>
          <w:color w:val="BCBEC4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 xml:space="preserve">if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][z] == </w:t>
      </w:r>
      <w:r w:rsidRPr="0031150F">
        <w:rPr>
          <w:color w:val="6AAB73"/>
          <w:lang w:val="en-US"/>
        </w:rPr>
        <w:t>"&gt;"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    name =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][j +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>:z]</w:t>
      </w:r>
      <w:r w:rsidRPr="0031150F">
        <w:rPr>
          <w:color w:val="BCBEC4"/>
          <w:lang w:val="en-US"/>
        </w:rPr>
        <w:br/>
        <w:t xml:space="preserve">                       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= z - (j +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>)</w:t>
      </w:r>
      <w:r w:rsidRPr="0031150F">
        <w:rPr>
          <w:color w:val="BCBEC4"/>
          <w:lang w:val="en-US"/>
        </w:rPr>
        <w:br/>
        <w:t xml:space="preserve">                        </w:t>
      </w:r>
      <w:r w:rsidRPr="0031150F">
        <w:rPr>
          <w:color w:val="6F737A"/>
          <w:lang w:val="en-US"/>
        </w:rPr>
        <w:t xml:space="preserve">o1 </w:t>
      </w:r>
      <w:r w:rsidRPr="0031150F">
        <w:rPr>
          <w:color w:val="BCBEC4"/>
          <w:lang w:val="en-US"/>
        </w:rPr>
        <w:t xml:space="preserve">= z - </w:t>
      </w:r>
      <w:r w:rsidRPr="0031150F">
        <w:rPr>
          <w:color w:val="2AACB8"/>
          <w:lang w:val="en-US"/>
        </w:rPr>
        <w:t>1</w:t>
      </w:r>
      <w:r w:rsidRPr="0031150F">
        <w:rPr>
          <w:color w:val="2AACB8"/>
          <w:lang w:val="en-US"/>
        </w:rPr>
        <w:br/>
        <w:t xml:space="preserve">    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    if 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==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 xml:space="preserve">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>'": ['</w:t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    if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j + </w:t>
      </w:r>
      <w:r w:rsidRPr="0031150F">
        <w:rPr>
          <w:color w:val="2AACB8"/>
          <w:lang w:val="en-US"/>
        </w:rPr>
        <w:t xml:space="preserve">3 </w:t>
      </w:r>
      <w:r w:rsidRPr="0031150F">
        <w:rPr>
          <w:color w:val="BCBEC4"/>
          <w:lang w:val="en-US"/>
        </w:rPr>
        <w:t xml:space="preserve">==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</w:t>
      </w:r>
      <w:r w:rsidRPr="0031150F">
        <w:rPr>
          <w:color w:val="CF8E6D"/>
          <w:lang w:val="en-US"/>
        </w:rPr>
        <w:t xml:space="preserve">and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:j]) !=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>'": {'</w:t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    if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j + </w:t>
      </w:r>
      <w:r w:rsidRPr="0031150F">
        <w:rPr>
          <w:color w:val="2AACB8"/>
          <w:lang w:val="en-US"/>
        </w:rPr>
        <w:t xml:space="preserve">3 </w:t>
      </w:r>
      <w:r w:rsidRPr="0031150F">
        <w:rPr>
          <w:color w:val="BCBEC4"/>
          <w:lang w:val="en-US"/>
        </w:rPr>
        <w:t xml:space="preserve">==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</w:t>
      </w:r>
      <w:r w:rsidRPr="0031150F">
        <w:rPr>
          <w:color w:val="CF8E6D"/>
          <w:lang w:val="en-US"/>
        </w:rPr>
        <w:t xml:space="preserve">and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:j]) ==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>'{'</w:t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    </w:t>
      </w:r>
      <w:proofErr w:type="spellStart"/>
      <w:r w:rsidRPr="0031150F">
        <w:rPr>
          <w:color w:val="CF8E6D"/>
          <w:lang w:val="en-US"/>
        </w:rPr>
        <w:t>elif</w:t>
      </w:r>
      <w:proofErr w:type="spellEnd"/>
      <w:r w:rsidRPr="0031150F">
        <w:rPr>
          <w:color w:val="CF8E6D"/>
          <w:lang w:val="en-US"/>
        </w:rPr>
        <w:t xml:space="preserve">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 xml:space="preserve">][j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:j -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== </w:t>
      </w:r>
      <w:r w:rsidRPr="0031150F">
        <w:rPr>
          <w:color w:val="6AAB73"/>
          <w:lang w:val="en-US"/>
        </w:rPr>
        <w:t>"&lt;/"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 xml:space="preserve">if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>)].</w:t>
      </w:r>
      <w:proofErr w:type="spellStart"/>
      <w:r w:rsidRPr="0031150F">
        <w:rPr>
          <w:color w:val="BCBEC4"/>
          <w:lang w:val="en-US"/>
        </w:rPr>
        <w:t>isdigit</w:t>
      </w:r>
      <w:proofErr w:type="spellEnd"/>
      <w:r w:rsidRPr="0031150F">
        <w:rPr>
          <w:color w:val="BCBEC4"/>
          <w:lang w:val="en-US"/>
        </w:rPr>
        <w:t>():</w:t>
      </w:r>
      <w:r w:rsidRPr="0031150F">
        <w:rPr>
          <w:color w:val="BCBEC4"/>
          <w:lang w:val="en-US"/>
        </w:rPr>
        <w:br/>
        <w:t xml:space="preserve">    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 xml:space="preserve">'": '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>)]</w:t>
      </w:r>
      <w:r w:rsidRPr="0031150F">
        <w:rPr>
          <w:color w:val="BCBEC4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else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 xml:space="preserve">'": "'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)] + </w:t>
      </w:r>
      <w:r w:rsidRPr="0031150F">
        <w:rPr>
          <w:color w:val="6AAB73"/>
          <w:lang w:val="en-US"/>
        </w:rPr>
        <w:t>'"'</w:t>
      </w:r>
      <w:r w:rsidRPr="0031150F">
        <w:rPr>
          <w:color w:val="6AAB73"/>
          <w:lang w:val="en-US"/>
        </w:rPr>
        <w:br/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    else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 xml:space="preserve">if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>)].</w:t>
      </w:r>
      <w:proofErr w:type="spellStart"/>
      <w:r w:rsidRPr="0031150F">
        <w:rPr>
          <w:color w:val="BCBEC4"/>
          <w:lang w:val="en-US"/>
        </w:rPr>
        <w:t>isdigit</w:t>
      </w:r>
      <w:proofErr w:type="spellEnd"/>
      <w:r w:rsidRPr="0031150F">
        <w:rPr>
          <w:color w:val="BCBEC4"/>
          <w:lang w:val="en-US"/>
        </w:rPr>
        <w:t>():</w:t>
      </w:r>
      <w:r w:rsidRPr="0031150F">
        <w:rPr>
          <w:color w:val="BCBEC4"/>
          <w:lang w:val="en-US"/>
        </w:rPr>
        <w:br/>
        <w:t xml:space="preserve">    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 xml:space="preserve">'": '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][(j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)] + </w:t>
      </w:r>
      <w:r w:rsidRPr="0031150F">
        <w:rPr>
          <w:color w:val="6AAB73"/>
          <w:lang w:val="en-US"/>
        </w:rPr>
        <w:t>","</w:t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else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 xml:space="preserve">'"' </w:t>
      </w:r>
      <w:r w:rsidRPr="0031150F">
        <w:rPr>
          <w:color w:val="BCBEC4"/>
          <w:lang w:val="en-US"/>
        </w:rPr>
        <w:t xml:space="preserve">+ name + </w:t>
      </w:r>
      <w:r w:rsidRPr="0031150F">
        <w:rPr>
          <w:color w:val="6AAB73"/>
          <w:lang w:val="en-US"/>
        </w:rPr>
        <w:t xml:space="preserve">'": "'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BCBEC4"/>
          <w:lang w:val="en-US"/>
        </w:rPr>
        <w:br/>
        <w:t xml:space="preserve">                                                                           (j +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>):(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]) - </w:t>
      </w:r>
      <w:proofErr w:type="spellStart"/>
      <w:r w:rsidRPr="0031150F">
        <w:rPr>
          <w:color w:val="BCBEC4"/>
          <w:lang w:val="en-US"/>
        </w:rPr>
        <w:t>summ</w:t>
      </w:r>
      <w:proofErr w:type="spellEnd"/>
      <w:r w:rsidRPr="0031150F">
        <w:rPr>
          <w:color w:val="BCBEC4"/>
          <w:lang w:val="en-US"/>
        </w:rPr>
        <w:t xml:space="preserve">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)] + </w:t>
      </w:r>
      <w:r w:rsidRPr="0031150F">
        <w:rPr>
          <w:color w:val="6AAB73"/>
          <w:lang w:val="en-US"/>
        </w:rPr>
        <w:t>'",'</w:t>
      </w:r>
      <w:r w:rsidRPr="0031150F">
        <w:rPr>
          <w:color w:val="6AAB73"/>
          <w:lang w:val="en-US"/>
        </w:rPr>
        <w:br/>
        <w:t xml:space="preserve">    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if 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:j]) == </w:t>
      </w:r>
      <w:r w:rsidRPr="0031150F">
        <w:rPr>
          <w:color w:val="2AACB8"/>
          <w:lang w:val="en-US"/>
        </w:rPr>
        <w:t xml:space="preserve">0 </w:t>
      </w:r>
      <w:r w:rsidRPr="0031150F">
        <w:rPr>
          <w:color w:val="CF8E6D"/>
          <w:lang w:val="en-US"/>
        </w:rPr>
        <w:t xml:space="preserve">and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proofErr w:type="spellStart"/>
      <w:r w:rsidRPr="0031150F">
        <w:rPr>
          <w:color w:val="BCBEC4"/>
          <w:lang w:val="en-US"/>
        </w:rPr>
        <w:t>j:j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== </w:t>
      </w:r>
      <w:r w:rsidRPr="0031150F">
        <w:rPr>
          <w:color w:val="6AAB73"/>
          <w:lang w:val="en-US"/>
        </w:rPr>
        <w:t>"&lt;/"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 xml:space="preserve">+ </w:t>
      </w:r>
      <w:r w:rsidRPr="0031150F">
        <w:rPr>
          <w:color w:val="6AAB73"/>
          <w:lang w:val="en-US"/>
        </w:rPr>
        <w:t>"]"</w:t>
      </w:r>
      <w:r w:rsidRPr="0031150F">
        <w:rPr>
          <w:color w:val="6AAB73"/>
          <w:lang w:val="en-US"/>
        </w:rPr>
        <w:br/>
        <w:t xml:space="preserve">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</w:t>
      </w:r>
      <w:proofErr w:type="spellStart"/>
      <w:r w:rsidRPr="0031150F">
        <w:rPr>
          <w:color w:val="CF8E6D"/>
          <w:lang w:val="en-US"/>
        </w:rPr>
        <w:t>elif</w:t>
      </w:r>
      <w:proofErr w:type="spellEnd"/>
      <w:r w:rsidRPr="0031150F">
        <w:rPr>
          <w:color w:val="CF8E6D"/>
          <w:lang w:val="en-US"/>
        </w:rPr>
        <w:t xml:space="preserve">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proofErr w:type="spellStart"/>
      <w:r w:rsidRPr="0031150F">
        <w:rPr>
          <w:color w:val="BCBEC4"/>
          <w:lang w:val="en-US"/>
        </w:rPr>
        <w:t>j:j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== </w:t>
      </w:r>
      <w:r w:rsidRPr="0031150F">
        <w:rPr>
          <w:color w:val="6AAB73"/>
          <w:lang w:val="en-US"/>
        </w:rPr>
        <w:t xml:space="preserve">"&lt;/" </w:t>
      </w:r>
      <w:r w:rsidRPr="0031150F">
        <w:rPr>
          <w:color w:val="CF8E6D"/>
          <w:lang w:val="en-US"/>
        </w:rPr>
        <w:t xml:space="preserve">and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 xml:space="preserve">][j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:j -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== </w:t>
      </w:r>
      <w:r w:rsidRPr="0031150F">
        <w:rPr>
          <w:color w:val="6AAB73"/>
          <w:lang w:val="en-US"/>
        </w:rPr>
        <w:t>"&lt;/"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>"}"</w:t>
      </w:r>
      <w:r w:rsidRPr="0031150F">
        <w:rPr>
          <w:color w:val="6AAB73"/>
          <w:lang w:val="en-US"/>
        </w:rPr>
        <w:br/>
      </w:r>
      <w:r w:rsidRPr="0031150F">
        <w:rPr>
          <w:color w:val="6AAB73"/>
          <w:lang w:val="en-US"/>
        </w:rPr>
        <w:lastRenderedPageBreak/>
        <w:t xml:space="preserve">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  <w:t xml:space="preserve">            </w:t>
      </w:r>
      <w:proofErr w:type="spellStart"/>
      <w:r w:rsidRPr="0031150F">
        <w:rPr>
          <w:color w:val="CF8E6D"/>
          <w:lang w:val="en-US"/>
        </w:rPr>
        <w:t>elif</w:t>
      </w:r>
      <w:proofErr w:type="spellEnd"/>
      <w:r w:rsidRPr="0031150F">
        <w:rPr>
          <w:color w:val="CF8E6D"/>
          <w:lang w:val="en-US"/>
        </w:rPr>
        <w:t xml:space="preserve">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proofErr w:type="spellStart"/>
      <w:r w:rsidRPr="0031150F">
        <w:rPr>
          <w:color w:val="BCBEC4"/>
          <w:lang w:val="en-US"/>
        </w:rPr>
        <w:t>j:j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== </w:t>
      </w:r>
      <w:r w:rsidRPr="0031150F">
        <w:rPr>
          <w:color w:val="6AAB73"/>
          <w:lang w:val="en-US"/>
        </w:rPr>
        <w:t xml:space="preserve">"&lt;/" </w:t>
      </w:r>
      <w:r w:rsidRPr="0031150F">
        <w:rPr>
          <w:color w:val="CF8E6D"/>
          <w:lang w:val="en-US"/>
        </w:rPr>
        <w:t xml:space="preserve">and </w:t>
      </w:r>
      <w:r w:rsidRPr="0031150F">
        <w:rPr>
          <w:color w:val="BCBEC4"/>
          <w:lang w:val="en-US"/>
        </w:rPr>
        <w:t>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+ </w:t>
      </w:r>
      <w:r w:rsidRPr="0031150F">
        <w:rPr>
          <w:color w:val="2AACB8"/>
          <w:lang w:val="en-US"/>
        </w:rPr>
        <w:t>1</w:t>
      </w:r>
      <w:r w:rsidRPr="0031150F">
        <w:rPr>
          <w:color w:val="BCBEC4"/>
          <w:lang w:val="en-US"/>
        </w:rPr>
        <w:t xml:space="preserve">][j - </w:t>
      </w:r>
      <w:r w:rsidRPr="0031150F">
        <w:rPr>
          <w:color w:val="2AACB8"/>
          <w:lang w:val="en-US"/>
        </w:rPr>
        <w:t>4</w:t>
      </w:r>
      <w:r w:rsidRPr="0031150F">
        <w:rPr>
          <w:color w:val="BCBEC4"/>
          <w:lang w:val="en-US"/>
        </w:rPr>
        <w:t xml:space="preserve">:j - </w:t>
      </w:r>
      <w:r w:rsidRPr="0031150F">
        <w:rPr>
          <w:color w:val="2AACB8"/>
          <w:lang w:val="en-US"/>
        </w:rPr>
        <w:t>2</w:t>
      </w:r>
      <w:r w:rsidRPr="0031150F">
        <w:rPr>
          <w:color w:val="BCBEC4"/>
          <w:lang w:val="en-US"/>
        </w:rPr>
        <w:t xml:space="preserve">] != </w:t>
      </w:r>
      <w:r w:rsidRPr="0031150F">
        <w:rPr>
          <w:color w:val="6AAB73"/>
          <w:lang w:val="en-US"/>
        </w:rPr>
        <w:t>"&lt;/"</w:t>
      </w:r>
      <w:r w:rsidRPr="0031150F">
        <w:rPr>
          <w:color w:val="BCBEC4"/>
          <w:lang w:val="en-US"/>
        </w:rPr>
        <w:t>:</w:t>
      </w:r>
      <w:r w:rsidRPr="0031150F">
        <w:rPr>
          <w:color w:val="BCBEC4"/>
          <w:lang w:val="en-US"/>
        </w:rPr>
        <w:br/>
        <w:t xml:space="preserve">               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= </w:t>
      </w:r>
      <w:r w:rsidRPr="0031150F">
        <w:rPr>
          <w:color w:val="2AACB8"/>
          <w:lang w:val="en-US"/>
        </w:rPr>
        <w:t xml:space="preserve">4 </w:t>
      </w:r>
      <w:r w:rsidRPr="0031150F">
        <w:rPr>
          <w:color w:val="BCBEC4"/>
          <w:lang w:val="en-US"/>
        </w:rPr>
        <w:t xml:space="preserve">* </w:t>
      </w:r>
      <w:r w:rsidRPr="0031150F">
        <w:rPr>
          <w:color w:val="6AAB73"/>
          <w:lang w:val="en-US"/>
        </w:rPr>
        <w:t xml:space="preserve">" " </w:t>
      </w:r>
      <w:r w:rsidRPr="0031150F">
        <w:rPr>
          <w:color w:val="BCBEC4"/>
          <w:lang w:val="en-US"/>
        </w:rPr>
        <w:t>+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>][</w:t>
      </w:r>
      <w:r w:rsidRPr="0031150F">
        <w:rPr>
          <w:color w:val="2AACB8"/>
          <w:lang w:val="en-US"/>
        </w:rPr>
        <w:t>0</w:t>
      </w:r>
      <w:r w:rsidRPr="0031150F">
        <w:rPr>
          <w:color w:val="BCBEC4"/>
          <w:lang w:val="en-US"/>
        </w:rPr>
        <w:t xml:space="preserve">:j] + </w:t>
      </w:r>
      <w:r w:rsidRPr="0031150F">
        <w:rPr>
          <w:color w:val="6AAB73"/>
          <w:lang w:val="en-US"/>
        </w:rPr>
        <w:t>"},"</w:t>
      </w:r>
      <w:r w:rsidRPr="0031150F">
        <w:rPr>
          <w:color w:val="6AAB73"/>
          <w:lang w:val="en-US"/>
        </w:rPr>
        <w:br/>
        <w:t xml:space="preserve">                </w:t>
      </w:r>
      <w:r w:rsidRPr="0031150F">
        <w:rPr>
          <w:color w:val="CF8E6D"/>
          <w:lang w:val="en-US"/>
        </w:rPr>
        <w:t>break</w:t>
      </w:r>
      <w:r w:rsidRPr="0031150F">
        <w:rPr>
          <w:color w:val="CF8E6D"/>
          <w:lang w:val="en-US"/>
        </w:rPr>
        <w:br/>
      </w:r>
      <w:r w:rsidRPr="0031150F">
        <w:rPr>
          <w:color w:val="CF8E6D"/>
          <w:lang w:val="en-US"/>
        </w:rPr>
        <w:br/>
        <w:t xml:space="preserve">    </w:t>
      </w:r>
      <w:r w:rsidRPr="0031150F">
        <w:rPr>
          <w:color w:val="BCBEC4"/>
          <w:lang w:val="en-US"/>
        </w:rPr>
        <w:t xml:space="preserve">f = </w:t>
      </w:r>
      <w:r w:rsidRPr="0031150F">
        <w:rPr>
          <w:color w:val="8888C6"/>
          <w:lang w:val="en-US"/>
        </w:rPr>
        <w:t>open</w:t>
      </w:r>
      <w:r w:rsidRPr="0031150F">
        <w:rPr>
          <w:color w:val="BCBEC4"/>
          <w:lang w:val="en-US"/>
        </w:rPr>
        <w:t>(</w:t>
      </w:r>
      <w:proofErr w:type="spellStart"/>
      <w:r w:rsidRPr="0031150F">
        <w:rPr>
          <w:color w:val="BCBEC4"/>
          <w:lang w:val="en-US"/>
        </w:rPr>
        <w:t>fileout</w:t>
      </w:r>
      <w:proofErr w:type="spellEnd"/>
      <w:r w:rsidRPr="0031150F">
        <w:rPr>
          <w:color w:val="BCBEC4"/>
          <w:lang w:val="en-US"/>
        </w:rPr>
        <w:t xml:space="preserve">, </w:t>
      </w:r>
      <w:r w:rsidRPr="0031150F">
        <w:rPr>
          <w:color w:val="6AAB73"/>
          <w:lang w:val="en-US"/>
        </w:rPr>
        <w:t>"w"</w:t>
      </w:r>
      <w:r w:rsidRPr="0031150F">
        <w:rPr>
          <w:color w:val="BCBEC4"/>
          <w:lang w:val="en-US"/>
        </w:rPr>
        <w:t xml:space="preserve">, </w:t>
      </w:r>
      <w:r w:rsidRPr="0031150F">
        <w:rPr>
          <w:color w:val="AA4926"/>
          <w:lang w:val="en-US"/>
        </w:rPr>
        <w:t>encoding</w:t>
      </w:r>
      <w:r w:rsidRPr="0031150F">
        <w:rPr>
          <w:color w:val="BCBEC4"/>
          <w:lang w:val="en-US"/>
        </w:rPr>
        <w:t>=</w:t>
      </w:r>
      <w:r w:rsidRPr="0031150F">
        <w:rPr>
          <w:color w:val="6AAB73"/>
          <w:lang w:val="en-US"/>
        </w:rPr>
        <w:t>"UTF-8"</w:t>
      </w:r>
      <w:r w:rsidRPr="0031150F">
        <w:rPr>
          <w:color w:val="BCBEC4"/>
          <w:lang w:val="en-US"/>
        </w:rPr>
        <w:t>)</w:t>
      </w:r>
      <w:r w:rsidRPr="0031150F">
        <w:rPr>
          <w:color w:val="BCBEC4"/>
          <w:lang w:val="en-US"/>
        </w:rPr>
        <w:br/>
        <w:t xml:space="preserve">    </w:t>
      </w:r>
      <w:r w:rsidRPr="0031150F">
        <w:rPr>
          <w:color w:val="CF8E6D"/>
          <w:lang w:val="en-US"/>
        </w:rPr>
        <w:t xml:space="preserve">for 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 </w:t>
      </w:r>
      <w:r w:rsidRPr="0031150F">
        <w:rPr>
          <w:color w:val="CF8E6D"/>
          <w:lang w:val="en-US"/>
        </w:rPr>
        <w:t xml:space="preserve">in </w:t>
      </w:r>
      <w:r w:rsidRPr="0031150F">
        <w:rPr>
          <w:color w:val="8888C6"/>
          <w:lang w:val="en-US"/>
        </w:rPr>
        <w:t>range</w:t>
      </w:r>
      <w:r w:rsidRPr="0031150F">
        <w:rPr>
          <w:color w:val="BCBEC4"/>
          <w:lang w:val="en-US"/>
        </w:rPr>
        <w:t>(</w:t>
      </w:r>
      <w:proofErr w:type="spellStart"/>
      <w:r w:rsidRPr="0031150F">
        <w:rPr>
          <w:color w:val="8888C6"/>
          <w:lang w:val="en-US"/>
        </w:rPr>
        <w:t>len</w:t>
      </w:r>
      <w:proofErr w:type="spellEnd"/>
      <w:r w:rsidRPr="0031150F">
        <w:rPr>
          <w:color w:val="BCBEC4"/>
          <w:lang w:val="en-US"/>
        </w:rPr>
        <w:t>(a)):</w:t>
      </w:r>
      <w:r w:rsidRPr="0031150F">
        <w:rPr>
          <w:color w:val="BCBEC4"/>
          <w:lang w:val="en-US"/>
        </w:rPr>
        <w:br/>
        <w:t xml:space="preserve">        line = a[</w:t>
      </w:r>
      <w:proofErr w:type="spellStart"/>
      <w:r w:rsidRPr="0031150F">
        <w:rPr>
          <w:color w:val="BCBEC4"/>
          <w:lang w:val="en-US"/>
        </w:rPr>
        <w:t>i</w:t>
      </w:r>
      <w:proofErr w:type="spellEnd"/>
      <w:r w:rsidRPr="0031150F">
        <w:rPr>
          <w:color w:val="BCBEC4"/>
          <w:lang w:val="en-US"/>
        </w:rPr>
        <w:t xml:space="preserve">] + </w:t>
      </w:r>
      <w:r w:rsidRPr="0031150F">
        <w:rPr>
          <w:color w:val="6AAB73"/>
          <w:lang w:val="en-US"/>
        </w:rPr>
        <w:t>"</w:t>
      </w:r>
      <w:r w:rsidRPr="0031150F">
        <w:rPr>
          <w:color w:val="CF8E6D"/>
          <w:lang w:val="en-US"/>
        </w:rPr>
        <w:t>\n</w:t>
      </w:r>
      <w:r w:rsidRPr="0031150F">
        <w:rPr>
          <w:color w:val="6AAB73"/>
          <w:lang w:val="en-US"/>
        </w:rPr>
        <w:t>"</w:t>
      </w:r>
      <w:r w:rsidRPr="0031150F">
        <w:rPr>
          <w:color w:val="6AAB73"/>
          <w:lang w:val="en-US"/>
        </w:rPr>
        <w:br/>
        <w:t xml:space="preserve">        </w:t>
      </w:r>
      <w:proofErr w:type="spellStart"/>
      <w:r w:rsidRPr="0031150F">
        <w:rPr>
          <w:color w:val="BCBEC4"/>
          <w:lang w:val="en-US"/>
        </w:rPr>
        <w:t>f.write</w:t>
      </w:r>
      <w:proofErr w:type="spellEnd"/>
      <w:r w:rsidRPr="0031150F">
        <w:rPr>
          <w:color w:val="BCBEC4"/>
          <w:lang w:val="en-US"/>
        </w:rPr>
        <w:t>(line)</w:t>
      </w:r>
      <w:r w:rsidRPr="0031150F">
        <w:rPr>
          <w:color w:val="BCBEC4"/>
          <w:lang w:val="en-US"/>
        </w:rPr>
        <w:br/>
        <w:t xml:space="preserve">    </w:t>
      </w:r>
      <w:proofErr w:type="spellStart"/>
      <w:r w:rsidRPr="0031150F">
        <w:rPr>
          <w:color w:val="BCBEC4"/>
          <w:lang w:val="en-US"/>
        </w:rPr>
        <w:t>f.write</w:t>
      </w:r>
      <w:proofErr w:type="spellEnd"/>
      <w:r w:rsidRPr="0031150F">
        <w:rPr>
          <w:color w:val="BCBEC4"/>
          <w:lang w:val="en-US"/>
        </w:rPr>
        <w:t>(</w:t>
      </w:r>
      <w:r w:rsidRPr="0031150F">
        <w:rPr>
          <w:color w:val="6AAB73"/>
          <w:lang w:val="en-US"/>
        </w:rPr>
        <w:t>"}"</w:t>
      </w:r>
      <w:r w:rsidRPr="0031150F">
        <w:rPr>
          <w:color w:val="BCBEC4"/>
          <w:lang w:val="en-US"/>
        </w:rPr>
        <w:t>)</w:t>
      </w:r>
      <w:r w:rsidRPr="0031150F">
        <w:rPr>
          <w:color w:val="BCBEC4"/>
          <w:lang w:val="en-US"/>
        </w:rPr>
        <w:br/>
        <w:t xml:space="preserve">    </w:t>
      </w:r>
      <w:proofErr w:type="spellStart"/>
      <w:r w:rsidRPr="0031150F">
        <w:rPr>
          <w:color w:val="BCBEC4"/>
          <w:lang w:val="en-US"/>
        </w:rPr>
        <w:t>f.close</w:t>
      </w:r>
      <w:proofErr w:type="spellEnd"/>
      <w:r w:rsidRPr="0031150F">
        <w:rPr>
          <w:color w:val="BCBEC4"/>
          <w:lang w:val="en-US"/>
        </w:rPr>
        <w:t>()</w:t>
      </w:r>
      <w:r w:rsidRPr="0031150F">
        <w:rPr>
          <w:color w:val="BCBEC4"/>
          <w:lang w:val="en-US"/>
        </w:rPr>
        <w:br/>
        <w:t>json1(</w:t>
      </w:r>
      <w:r w:rsidRPr="0031150F">
        <w:rPr>
          <w:color w:val="6AAB73"/>
          <w:lang w:val="en-US"/>
        </w:rPr>
        <w:t>"Friday.xml"</w:t>
      </w:r>
      <w:r w:rsidRPr="0031150F">
        <w:rPr>
          <w:color w:val="BCBEC4"/>
          <w:lang w:val="en-US"/>
        </w:rPr>
        <w:t>,</w:t>
      </w:r>
      <w:r w:rsidRPr="0031150F">
        <w:rPr>
          <w:color w:val="6AAB73"/>
          <w:lang w:val="en-US"/>
        </w:rPr>
        <w:t>"</w:t>
      </w:r>
      <w:proofErr w:type="spellStart"/>
      <w:r w:rsidRPr="0031150F">
        <w:rPr>
          <w:color w:val="6AAB73"/>
          <w:lang w:val="en-US"/>
        </w:rPr>
        <w:t>jsonFriday.json</w:t>
      </w:r>
      <w:proofErr w:type="spellEnd"/>
      <w:r w:rsidRPr="0031150F">
        <w:rPr>
          <w:color w:val="6AAB73"/>
          <w:lang w:val="en-US"/>
        </w:rPr>
        <w:t>"</w:t>
      </w:r>
      <w:r w:rsidRPr="0031150F">
        <w:rPr>
          <w:color w:val="BCBEC4"/>
          <w:lang w:val="en-US"/>
        </w:rPr>
        <w:t>)</w:t>
      </w:r>
    </w:p>
    <w:p w14:paraId="773F3B2F" w14:textId="77777777" w:rsidR="00FB6B6A" w:rsidRPr="00BF07C6" w:rsidRDefault="00FB6B6A" w:rsidP="00B5338D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FCE7C4D" w14:textId="77777777" w:rsidR="00BF07C6" w:rsidRPr="00966977" w:rsidRDefault="00BF07C6" w:rsidP="00B5338D">
      <w:pPr>
        <w:rPr>
          <w:rFonts w:ascii="Times New Roman" w:eastAsia="Times New Roman" w:hAnsi="Times New Roman" w:cs="Times New Roman"/>
          <w:i/>
          <w:sz w:val="24"/>
          <w:szCs w:val="28"/>
          <w:lang w:val="en-US"/>
        </w:rPr>
      </w:pPr>
      <w:r w:rsidRPr="00BF07C6">
        <w:rPr>
          <w:rFonts w:ascii="Times New Roman" w:eastAsia="Times New Roman" w:hAnsi="Times New Roman" w:cs="Times New Roman"/>
          <w:i/>
          <w:sz w:val="24"/>
          <w:szCs w:val="28"/>
        </w:rPr>
        <w:t>Задание</w:t>
      </w:r>
      <w:r w:rsidRPr="00966977">
        <w:rPr>
          <w:rFonts w:ascii="Times New Roman" w:eastAsia="Times New Roman" w:hAnsi="Times New Roman" w:cs="Times New Roman"/>
          <w:i/>
          <w:sz w:val="24"/>
          <w:szCs w:val="28"/>
          <w:lang w:val="en-US"/>
        </w:rPr>
        <w:t xml:space="preserve"> №3.</w:t>
      </w:r>
    </w:p>
    <w:p w14:paraId="6C0A9A3B" w14:textId="77777777" w:rsidR="00123644" w:rsidRPr="00123644" w:rsidRDefault="00123644" w:rsidP="00123644">
      <w:pPr>
        <w:pStyle w:val="HTML"/>
        <w:shd w:val="clear" w:color="auto" w:fill="1E1F22"/>
        <w:rPr>
          <w:color w:val="BCBEC4"/>
          <w:lang w:val="en-US"/>
        </w:rPr>
      </w:pPr>
      <w:r w:rsidRPr="00123644">
        <w:rPr>
          <w:color w:val="CF8E6D"/>
          <w:lang w:val="en-US"/>
        </w:rPr>
        <w:t xml:space="preserve">import </w:t>
      </w:r>
      <w:proofErr w:type="spellStart"/>
      <w:r w:rsidRPr="00123644">
        <w:rPr>
          <w:color w:val="BCBEC4"/>
          <w:lang w:val="en-US"/>
        </w:rPr>
        <w:t>xmltodict</w:t>
      </w:r>
      <w:proofErr w:type="spellEnd"/>
      <w:r w:rsidRPr="00123644">
        <w:rPr>
          <w:color w:val="BCBEC4"/>
          <w:lang w:val="en-US"/>
        </w:rPr>
        <w:br/>
      </w:r>
      <w:r w:rsidRPr="00123644">
        <w:rPr>
          <w:color w:val="CF8E6D"/>
          <w:lang w:val="en-US"/>
        </w:rPr>
        <w:t xml:space="preserve">import </w:t>
      </w:r>
      <w:proofErr w:type="spellStart"/>
      <w:r w:rsidRPr="00123644">
        <w:rPr>
          <w:color w:val="BCBEC4"/>
          <w:lang w:val="en-US"/>
        </w:rPr>
        <w:t>json</w:t>
      </w:r>
      <w:proofErr w:type="spellEnd"/>
      <w:r w:rsidRPr="00123644">
        <w:rPr>
          <w:color w:val="BCBEC4"/>
          <w:lang w:val="en-US"/>
        </w:rPr>
        <w:br/>
      </w:r>
      <w:r w:rsidRPr="00123644">
        <w:rPr>
          <w:color w:val="CF8E6D"/>
          <w:lang w:val="en-US"/>
        </w:rPr>
        <w:t xml:space="preserve">def </w:t>
      </w:r>
      <w:r w:rsidRPr="00123644">
        <w:rPr>
          <w:color w:val="56A8F5"/>
          <w:lang w:val="en-US"/>
        </w:rPr>
        <w:t>json2</w:t>
      </w:r>
      <w:r w:rsidRPr="00123644">
        <w:rPr>
          <w:color w:val="BCBEC4"/>
          <w:lang w:val="en-US"/>
        </w:rPr>
        <w:t>(</w:t>
      </w:r>
      <w:proofErr w:type="spellStart"/>
      <w:proofErr w:type="gramStart"/>
      <w:r w:rsidRPr="00123644">
        <w:rPr>
          <w:color w:val="BCBEC4"/>
          <w:lang w:val="en-US"/>
        </w:rPr>
        <w:t>filein,fileout</w:t>
      </w:r>
      <w:proofErr w:type="spellEnd"/>
      <w:proofErr w:type="gramEnd"/>
      <w:r w:rsidRPr="00123644">
        <w:rPr>
          <w:color w:val="BCBEC4"/>
          <w:lang w:val="en-US"/>
        </w:rPr>
        <w:t>):</w:t>
      </w:r>
      <w:r w:rsidRPr="00123644">
        <w:rPr>
          <w:color w:val="BCBEC4"/>
          <w:lang w:val="en-US"/>
        </w:rPr>
        <w:br/>
        <w:t xml:space="preserve">    </w:t>
      </w:r>
      <w:r w:rsidRPr="00123644">
        <w:rPr>
          <w:color w:val="CF8E6D"/>
          <w:lang w:val="en-US"/>
        </w:rPr>
        <w:t xml:space="preserve">with </w:t>
      </w:r>
      <w:r w:rsidRPr="00123644">
        <w:rPr>
          <w:color w:val="8888C6"/>
          <w:lang w:val="en-US"/>
        </w:rPr>
        <w:t>open</w:t>
      </w:r>
      <w:r w:rsidRPr="00123644">
        <w:rPr>
          <w:color w:val="BCBEC4"/>
          <w:lang w:val="en-US"/>
        </w:rPr>
        <w:t>(</w:t>
      </w:r>
      <w:proofErr w:type="spellStart"/>
      <w:r w:rsidRPr="00123644">
        <w:rPr>
          <w:color w:val="BCBEC4"/>
          <w:lang w:val="en-US"/>
        </w:rPr>
        <w:t>filein</w:t>
      </w:r>
      <w:proofErr w:type="spellEnd"/>
      <w:r w:rsidRPr="00123644">
        <w:rPr>
          <w:color w:val="BCBEC4"/>
          <w:lang w:val="en-US"/>
        </w:rPr>
        <w:t>,</w:t>
      </w:r>
      <w:r w:rsidRPr="00123644">
        <w:rPr>
          <w:color w:val="6AAB73"/>
          <w:lang w:val="en-US"/>
        </w:rPr>
        <w:t>"</w:t>
      </w:r>
      <w:proofErr w:type="spellStart"/>
      <w:r w:rsidRPr="00123644">
        <w:rPr>
          <w:color w:val="6AAB73"/>
          <w:lang w:val="en-US"/>
        </w:rPr>
        <w:t>r"</w:t>
      </w:r>
      <w:r w:rsidRPr="00123644">
        <w:rPr>
          <w:color w:val="BCBEC4"/>
          <w:lang w:val="en-US"/>
        </w:rPr>
        <w:t>,</w:t>
      </w:r>
      <w:r w:rsidRPr="00123644">
        <w:rPr>
          <w:color w:val="AA4926"/>
          <w:lang w:val="en-US"/>
        </w:rPr>
        <w:t>encoding</w:t>
      </w:r>
      <w:proofErr w:type="spellEnd"/>
      <w:r w:rsidRPr="00123644">
        <w:rPr>
          <w:color w:val="BCBEC4"/>
          <w:lang w:val="en-US"/>
        </w:rPr>
        <w:t>=</w:t>
      </w:r>
      <w:r w:rsidRPr="00123644">
        <w:rPr>
          <w:color w:val="6AAB73"/>
          <w:lang w:val="en-US"/>
        </w:rPr>
        <w:t>"UTF-8"</w:t>
      </w:r>
      <w:r w:rsidRPr="00123644">
        <w:rPr>
          <w:color w:val="BCBEC4"/>
          <w:lang w:val="en-US"/>
        </w:rPr>
        <w:t xml:space="preserve">) </w:t>
      </w:r>
      <w:r w:rsidRPr="00123644">
        <w:rPr>
          <w:color w:val="CF8E6D"/>
          <w:lang w:val="en-US"/>
        </w:rPr>
        <w:t xml:space="preserve">as </w:t>
      </w:r>
      <w:r w:rsidRPr="00123644">
        <w:rPr>
          <w:color w:val="BCBEC4"/>
          <w:lang w:val="en-US"/>
        </w:rPr>
        <w:t>f:</w:t>
      </w:r>
      <w:r w:rsidRPr="00123644">
        <w:rPr>
          <w:color w:val="BCBEC4"/>
          <w:lang w:val="en-US"/>
        </w:rPr>
        <w:br/>
        <w:t xml:space="preserve">        per=</w:t>
      </w:r>
      <w:proofErr w:type="spellStart"/>
      <w:r w:rsidRPr="00123644">
        <w:rPr>
          <w:color w:val="BCBEC4"/>
          <w:lang w:val="en-US"/>
        </w:rPr>
        <w:t>xmltodict.parse</w:t>
      </w:r>
      <w:proofErr w:type="spellEnd"/>
      <w:r w:rsidRPr="00123644">
        <w:rPr>
          <w:color w:val="BCBEC4"/>
          <w:lang w:val="en-US"/>
        </w:rPr>
        <w:t>(</w:t>
      </w:r>
      <w:proofErr w:type="spellStart"/>
      <w:r w:rsidRPr="00123644">
        <w:rPr>
          <w:color w:val="BCBEC4"/>
          <w:lang w:val="en-US"/>
        </w:rPr>
        <w:t>f.read</w:t>
      </w:r>
      <w:proofErr w:type="spellEnd"/>
      <w:r w:rsidRPr="00123644">
        <w:rPr>
          <w:color w:val="BCBEC4"/>
          <w:lang w:val="en-US"/>
        </w:rPr>
        <w:t>())</w:t>
      </w:r>
      <w:r w:rsidRPr="00123644">
        <w:rPr>
          <w:color w:val="BCBEC4"/>
          <w:lang w:val="en-US"/>
        </w:rPr>
        <w:br/>
        <w:t xml:space="preserve">        line=</w:t>
      </w:r>
      <w:proofErr w:type="spellStart"/>
      <w:r w:rsidRPr="00123644">
        <w:rPr>
          <w:color w:val="BCBEC4"/>
          <w:lang w:val="en-US"/>
        </w:rPr>
        <w:t>json.dumps</w:t>
      </w:r>
      <w:proofErr w:type="spellEnd"/>
      <w:r w:rsidRPr="00123644">
        <w:rPr>
          <w:color w:val="BCBEC4"/>
          <w:lang w:val="en-US"/>
        </w:rPr>
        <w:t>(</w:t>
      </w:r>
      <w:proofErr w:type="spellStart"/>
      <w:r w:rsidRPr="00123644">
        <w:rPr>
          <w:color w:val="BCBEC4"/>
          <w:lang w:val="en-US"/>
        </w:rPr>
        <w:t>per,</w:t>
      </w:r>
      <w:r w:rsidRPr="00123644">
        <w:rPr>
          <w:color w:val="AA4926"/>
          <w:lang w:val="en-US"/>
        </w:rPr>
        <w:t>ensure_ascii</w:t>
      </w:r>
      <w:proofErr w:type="spellEnd"/>
      <w:r w:rsidRPr="00123644">
        <w:rPr>
          <w:color w:val="BCBEC4"/>
          <w:lang w:val="en-US"/>
        </w:rPr>
        <w:t>=</w:t>
      </w:r>
      <w:r w:rsidRPr="00123644">
        <w:rPr>
          <w:color w:val="CF8E6D"/>
          <w:lang w:val="en-US"/>
        </w:rPr>
        <w:t>False</w:t>
      </w:r>
      <w:r w:rsidRPr="00123644">
        <w:rPr>
          <w:color w:val="BCBEC4"/>
          <w:lang w:val="en-US"/>
        </w:rPr>
        <w:t>)</w:t>
      </w:r>
      <w:r w:rsidRPr="00123644">
        <w:rPr>
          <w:color w:val="BCBEC4"/>
          <w:lang w:val="en-US"/>
        </w:rPr>
        <w:br/>
        <w:t xml:space="preserve">        </w:t>
      </w:r>
      <w:r w:rsidRPr="00123644">
        <w:rPr>
          <w:color w:val="CF8E6D"/>
          <w:lang w:val="en-US"/>
        </w:rPr>
        <w:t xml:space="preserve">with </w:t>
      </w:r>
      <w:r w:rsidRPr="00123644">
        <w:rPr>
          <w:color w:val="8888C6"/>
          <w:lang w:val="en-US"/>
        </w:rPr>
        <w:t>open</w:t>
      </w:r>
      <w:r w:rsidRPr="00123644">
        <w:rPr>
          <w:color w:val="BCBEC4"/>
          <w:lang w:val="en-US"/>
        </w:rPr>
        <w:t>(</w:t>
      </w:r>
      <w:proofErr w:type="spellStart"/>
      <w:r w:rsidRPr="00123644">
        <w:rPr>
          <w:color w:val="BCBEC4"/>
          <w:lang w:val="en-US"/>
        </w:rPr>
        <w:t>fileout</w:t>
      </w:r>
      <w:proofErr w:type="spellEnd"/>
      <w:r w:rsidRPr="00123644">
        <w:rPr>
          <w:color w:val="BCBEC4"/>
          <w:lang w:val="en-US"/>
        </w:rPr>
        <w:t>,</w:t>
      </w:r>
      <w:r w:rsidRPr="00123644">
        <w:rPr>
          <w:color w:val="6AAB73"/>
          <w:lang w:val="en-US"/>
        </w:rPr>
        <w:t>"</w:t>
      </w:r>
      <w:proofErr w:type="spellStart"/>
      <w:r w:rsidRPr="00123644">
        <w:rPr>
          <w:color w:val="6AAB73"/>
          <w:lang w:val="en-US"/>
        </w:rPr>
        <w:t>w"</w:t>
      </w:r>
      <w:r w:rsidRPr="00123644">
        <w:rPr>
          <w:color w:val="BCBEC4"/>
          <w:lang w:val="en-US"/>
        </w:rPr>
        <w:t>,</w:t>
      </w:r>
      <w:r w:rsidRPr="00123644">
        <w:rPr>
          <w:color w:val="AA4926"/>
          <w:lang w:val="en-US"/>
        </w:rPr>
        <w:t>encoding</w:t>
      </w:r>
      <w:proofErr w:type="spellEnd"/>
      <w:r w:rsidRPr="00123644">
        <w:rPr>
          <w:color w:val="BCBEC4"/>
          <w:lang w:val="en-US"/>
        </w:rPr>
        <w:t>=</w:t>
      </w:r>
      <w:r w:rsidRPr="00123644">
        <w:rPr>
          <w:color w:val="6AAB73"/>
          <w:lang w:val="en-US"/>
        </w:rPr>
        <w:t>"UTF-8"</w:t>
      </w:r>
      <w:r w:rsidRPr="00123644">
        <w:rPr>
          <w:color w:val="BCBEC4"/>
          <w:lang w:val="en-US"/>
        </w:rPr>
        <w:t xml:space="preserve">) </w:t>
      </w:r>
      <w:r w:rsidRPr="00123644">
        <w:rPr>
          <w:color w:val="CF8E6D"/>
          <w:lang w:val="en-US"/>
        </w:rPr>
        <w:t xml:space="preserve">as </w:t>
      </w:r>
      <w:proofErr w:type="spellStart"/>
      <w:r w:rsidRPr="00123644">
        <w:rPr>
          <w:color w:val="BCBEC4"/>
          <w:lang w:val="en-US"/>
        </w:rPr>
        <w:t>fd</w:t>
      </w:r>
      <w:proofErr w:type="spellEnd"/>
      <w:r w:rsidRPr="00123644">
        <w:rPr>
          <w:color w:val="BCBEC4"/>
          <w:lang w:val="en-US"/>
        </w:rPr>
        <w:t>:</w:t>
      </w:r>
      <w:r w:rsidRPr="00123644">
        <w:rPr>
          <w:color w:val="BCBEC4"/>
          <w:lang w:val="en-US"/>
        </w:rPr>
        <w:br/>
        <w:t xml:space="preserve">            </w:t>
      </w:r>
      <w:proofErr w:type="spellStart"/>
      <w:r w:rsidRPr="00123644">
        <w:rPr>
          <w:color w:val="BCBEC4"/>
          <w:lang w:val="en-US"/>
        </w:rPr>
        <w:t>fd.write</w:t>
      </w:r>
      <w:proofErr w:type="spellEnd"/>
      <w:r w:rsidRPr="00123644">
        <w:rPr>
          <w:color w:val="BCBEC4"/>
          <w:lang w:val="en-US"/>
        </w:rPr>
        <w:t>(line)</w:t>
      </w:r>
      <w:r w:rsidRPr="00123644">
        <w:rPr>
          <w:color w:val="BCBEC4"/>
          <w:lang w:val="en-US"/>
        </w:rPr>
        <w:br/>
        <w:t>json2(</w:t>
      </w:r>
      <w:r w:rsidRPr="00123644">
        <w:rPr>
          <w:color w:val="6AAB73"/>
          <w:lang w:val="en-US"/>
        </w:rPr>
        <w:t>"Friday.xml"</w:t>
      </w:r>
      <w:r w:rsidRPr="00123644">
        <w:rPr>
          <w:color w:val="BCBEC4"/>
          <w:lang w:val="en-US"/>
        </w:rPr>
        <w:t>,</w:t>
      </w:r>
      <w:r w:rsidRPr="00123644">
        <w:rPr>
          <w:color w:val="6AAB73"/>
          <w:lang w:val="en-US"/>
        </w:rPr>
        <w:t>"</w:t>
      </w:r>
      <w:proofErr w:type="spellStart"/>
      <w:r w:rsidRPr="00123644">
        <w:rPr>
          <w:color w:val="6AAB73"/>
          <w:lang w:val="en-US"/>
        </w:rPr>
        <w:t>jsonFriday.json</w:t>
      </w:r>
      <w:proofErr w:type="spellEnd"/>
      <w:r w:rsidRPr="00123644">
        <w:rPr>
          <w:color w:val="6AAB73"/>
          <w:lang w:val="en-US"/>
        </w:rPr>
        <w:t>"</w:t>
      </w:r>
      <w:r w:rsidRPr="00123644">
        <w:rPr>
          <w:color w:val="BCBEC4"/>
          <w:lang w:val="en-US"/>
        </w:rPr>
        <w:t>)</w:t>
      </w:r>
    </w:p>
    <w:p w14:paraId="06DB603F" w14:textId="0CDF4299" w:rsidR="00BF07C6" w:rsidRPr="00966977" w:rsidRDefault="00BF07C6">
      <w:pPr>
        <w:rPr>
          <w:rFonts w:ascii="Times New Roman" w:eastAsia="Times New Roman" w:hAnsi="Times New Roman" w:cs="Times New Roman"/>
          <w:i/>
          <w:sz w:val="24"/>
          <w:szCs w:val="28"/>
          <w:lang w:val="en-US"/>
        </w:rPr>
      </w:pPr>
      <w:r w:rsidRPr="00BF07C6">
        <w:rPr>
          <w:rFonts w:ascii="Times New Roman" w:eastAsia="Times New Roman" w:hAnsi="Times New Roman" w:cs="Times New Roman"/>
          <w:i/>
          <w:sz w:val="24"/>
          <w:szCs w:val="28"/>
        </w:rPr>
        <w:t>Задание</w:t>
      </w:r>
      <w:r w:rsidRPr="00966977">
        <w:rPr>
          <w:rFonts w:ascii="Times New Roman" w:eastAsia="Times New Roman" w:hAnsi="Times New Roman" w:cs="Times New Roman"/>
          <w:i/>
          <w:sz w:val="24"/>
          <w:szCs w:val="28"/>
          <w:lang w:val="en-US"/>
        </w:rPr>
        <w:t xml:space="preserve"> №4.</w:t>
      </w:r>
    </w:p>
    <w:p w14:paraId="43B9D824" w14:textId="205A2565" w:rsidR="00BD2DBA" w:rsidRPr="00BD2DBA" w:rsidRDefault="00CC265C" w:rsidP="00BD2DBA">
      <w:pPr>
        <w:pStyle w:val="HTML"/>
        <w:shd w:val="clear" w:color="auto" w:fill="1E1F22"/>
        <w:rPr>
          <w:color w:val="BCBEC4"/>
          <w:lang w:val="en-US"/>
        </w:rPr>
      </w:pPr>
      <w:r w:rsidRPr="00CC265C">
        <w:rPr>
          <w:color w:val="CF8E6D"/>
          <w:lang w:val="en-US"/>
        </w:rPr>
        <w:t xml:space="preserve">import </w:t>
      </w:r>
      <w:r w:rsidRPr="00CC265C">
        <w:rPr>
          <w:color w:val="BCBEC4"/>
          <w:lang w:val="en-US"/>
        </w:rPr>
        <w:t>re</w:t>
      </w:r>
      <w:r w:rsidRPr="00CC265C">
        <w:rPr>
          <w:color w:val="BCBEC4"/>
          <w:lang w:val="en-US"/>
        </w:rPr>
        <w:br/>
      </w:r>
      <w:r w:rsidRPr="00CC265C">
        <w:rPr>
          <w:color w:val="CF8E6D"/>
          <w:lang w:val="en-US"/>
        </w:rPr>
        <w:t xml:space="preserve">def </w:t>
      </w:r>
      <w:r w:rsidRPr="00CC265C">
        <w:rPr>
          <w:color w:val="56A8F5"/>
          <w:lang w:val="en-US"/>
        </w:rPr>
        <w:t>json3</w:t>
      </w:r>
      <w:r w:rsidRPr="00CC265C">
        <w:rPr>
          <w:color w:val="BCBEC4"/>
          <w:lang w:val="en-US"/>
        </w:rPr>
        <w:t>(</w:t>
      </w:r>
      <w:proofErr w:type="spellStart"/>
      <w:r w:rsidRPr="00CC265C">
        <w:rPr>
          <w:color w:val="BCBEC4"/>
          <w:lang w:val="en-US"/>
        </w:rPr>
        <w:t>filein</w:t>
      </w:r>
      <w:proofErr w:type="spellEnd"/>
      <w:r w:rsidRPr="00CC265C">
        <w:rPr>
          <w:color w:val="BCBEC4"/>
          <w:lang w:val="en-US"/>
        </w:rPr>
        <w:t xml:space="preserve">, </w:t>
      </w:r>
      <w:proofErr w:type="spellStart"/>
      <w:r w:rsidRPr="00CC265C">
        <w:rPr>
          <w:color w:val="BCBEC4"/>
          <w:lang w:val="en-US"/>
        </w:rPr>
        <w:t>fileout</w:t>
      </w:r>
      <w:proofErr w:type="spellEnd"/>
      <w:r w:rsidRPr="00CC265C">
        <w:rPr>
          <w:color w:val="BCBEC4"/>
          <w:lang w:val="en-US"/>
        </w:rPr>
        <w:t>):</w:t>
      </w:r>
      <w:r w:rsidRPr="00CC265C">
        <w:rPr>
          <w:color w:val="BCBEC4"/>
          <w:lang w:val="en-US"/>
        </w:rPr>
        <w:br/>
        <w:t xml:space="preserve">    f = </w:t>
      </w:r>
      <w:proofErr w:type="gramStart"/>
      <w:r w:rsidRPr="00CC265C">
        <w:rPr>
          <w:color w:val="8888C6"/>
          <w:lang w:val="en-US"/>
        </w:rPr>
        <w:t>open</w:t>
      </w:r>
      <w:r w:rsidRPr="00CC265C">
        <w:rPr>
          <w:color w:val="BCBEC4"/>
          <w:lang w:val="en-US"/>
        </w:rPr>
        <w:t>(</w:t>
      </w:r>
      <w:proofErr w:type="spellStart"/>
      <w:proofErr w:type="gramEnd"/>
      <w:r w:rsidRPr="00CC265C">
        <w:rPr>
          <w:color w:val="BCBEC4"/>
          <w:lang w:val="en-US"/>
        </w:rPr>
        <w:t>filein</w:t>
      </w:r>
      <w:proofErr w:type="spellEnd"/>
      <w:r w:rsidRPr="00CC265C">
        <w:rPr>
          <w:color w:val="BCBEC4"/>
          <w:lang w:val="en-US"/>
        </w:rPr>
        <w:t xml:space="preserve">, </w:t>
      </w:r>
      <w:r w:rsidRPr="00CC265C">
        <w:rPr>
          <w:color w:val="6AAB73"/>
          <w:lang w:val="en-US"/>
        </w:rPr>
        <w:t>"r"</w:t>
      </w:r>
      <w:r w:rsidRPr="00CC265C">
        <w:rPr>
          <w:color w:val="BCBEC4"/>
          <w:lang w:val="en-US"/>
        </w:rPr>
        <w:t xml:space="preserve">, </w:t>
      </w:r>
      <w:r w:rsidRPr="00CC265C">
        <w:rPr>
          <w:color w:val="AA4926"/>
          <w:lang w:val="en-US"/>
        </w:rPr>
        <w:t>encoding</w:t>
      </w:r>
      <w:r w:rsidRPr="00CC265C">
        <w:rPr>
          <w:color w:val="BCBEC4"/>
          <w:lang w:val="en-US"/>
        </w:rPr>
        <w:t>=</w:t>
      </w:r>
      <w:r w:rsidRPr="00CC265C">
        <w:rPr>
          <w:color w:val="6AAB73"/>
          <w:lang w:val="en-US"/>
        </w:rPr>
        <w:t>"UTF-8"</w:t>
      </w:r>
      <w:r w:rsidRPr="00CC265C">
        <w:rPr>
          <w:color w:val="BCBEC4"/>
          <w:lang w:val="en-US"/>
        </w:rPr>
        <w:t>)</w:t>
      </w:r>
      <w:r w:rsidRPr="00CC265C">
        <w:rPr>
          <w:color w:val="BCBEC4"/>
          <w:lang w:val="en-US"/>
        </w:rPr>
        <w:br/>
        <w:t xml:space="preserve">    </w:t>
      </w:r>
      <w:r w:rsidR="00BD2DBA" w:rsidRPr="00BD2DBA">
        <w:rPr>
          <w:color w:val="BCBEC4"/>
          <w:lang w:val="en-US"/>
        </w:rPr>
        <w:t>a = []</w:t>
      </w:r>
      <w:r w:rsidR="00BD2DBA" w:rsidRPr="00BD2DBA">
        <w:rPr>
          <w:color w:val="BCBEC4"/>
          <w:lang w:val="en-US"/>
        </w:rPr>
        <w:br/>
      </w:r>
      <w:r w:rsidR="00BD2DBA">
        <w:rPr>
          <w:color w:val="CF8E6D"/>
          <w:lang w:val="en-US"/>
        </w:rPr>
        <w:t xml:space="preserve">    </w:t>
      </w:r>
      <w:r w:rsidR="00BD2DBA" w:rsidRPr="00BD2DBA">
        <w:rPr>
          <w:color w:val="CF8E6D"/>
          <w:lang w:val="en-US"/>
        </w:rPr>
        <w:t>while True</w:t>
      </w:r>
      <w:r w:rsidR="00BD2DBA" w:rsidRPr="00BD2DBA">
        <w:rPr>
          <w:color w:val="BCBEC4"/>
          <w:lang w:val="en-US"/>
        </w:rPr>
        <w:t>: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BCBEC4"/>
          <w:lang w:val="en-US"/>
        </w:rPr>
        <w:t>line=(</w:t>
      </w:r>
      <w:proofErr w:type="spellStart"/>
      <w:r w:rsidR="00BD2DBA" w:rsidRPr="00BD2DBA">
        <w:rPr>
          <w:color w:val="BCBEC4"/>
          <w:lang w:val="en-US"/>
        </w:rPr>
        <w:t>f.readline</w:t>
      </w:r>
      <w:proofErr w:type="spellEnd"/>
      <w:r w:rsidR="00BD2DBA" w:rsidRPr="00BD2DBA">
        <w:rPr>
          <w:color w:val="BCBEC4"/>
          <w:lang w:val="en-US"/>
        </w:rPr>
        <w:t>())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proofErr w:type="spellStart"/>
      <w:r w:rsidR="00BD2DBA" w:rsidRPr="00BD2DBA">
        <w:rPr>
          <w:color w:val="BCBEC4"/>
          <w:lang w:val="en-US"/>
        </w:rPr>
        <w:t>a.append</w:t>
      </w:r>
      <w:proofErr w:type="spellEnd"/>
      <w:r w:rsidR="00BD2DBA" w:rsidRPr="00BD2DBA">
        <w:rPr>
          <w:color w:val="BCBEC4"/>
          <w:lang w:val="en-US"/>
        </w:rPr>
        <w:t>(line)</w:t>
      </w:r>
      <w:r w:rsidR="00BD2DBA" w:rsidRPr="00BD2DBA">
        <w:rPr>
          <w:color w:val="BCBEC4"/>
          <w:lang w:val="en-US"/>
        </w:rPr>
        <w:br/>
        <w:t xml:space="preserve">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CF8E6D"/>
          <w:lang w:val="en-US"/>
        </w:rPr>
        <w:t xml:space="preserve">if not </w:t>
      </w:r>
      <w:r w:rsidR="00BD2DBA" w:rsidRPr="00BD2DBA">
        <w:rPr>
          <w:color w:val="BCBEC4"/>
          <w:lang w:val="en-US"/>
        </w:rPr>
        <w:t>line:</w:t>
      </w:r>
      <w:r w:rsidR="00BD2DBA" w:rsidRPr="00BD2DBA">
        <w:rPr>
          <w:color w:val="BCBEC4"/>
          <w:lang w:val="en-US"/>
        </w:rPr>
        <w:br/>
        <w:t xml:space="preserve">         </w:t>
      </w:r>
      <w:r w:rsidR="00BD2DBA">
        <w:rPr>
          <w:color w:val="BCBEC4"/>
          <w:lang w:val="en-US"/>
        </w:rPr>
        <w:t xml:space="preserve">   </w:t>
      </w:r>
      <w:r w:rsidR="00BD2DBA" w:rsidRPr="00BD2DBA">
        <w:rPr>
          <w:color w:val="CF8E6D"/>
          <w:lang w:val="en-US"/>
        </w:rPr>
        <w:t>break</w:t>
      </w:r>
      <w:r w:rsidR="00BD2DBA" w:rsidRPr="00BD2DBA">
        <w:rPr>
          <w:color w:val="CF8E6D"/>
          <w:lang w:val="en-US"/>
        </w:rPr>
        <w:br/>
      </w:r>
      <w:r w:rsidR="00BD2DBA" w:rsidRPr="00BD2DBA">
        <w:rPr>
          <w:color w:val="CF8E6D"/>
          <w:lang w:val="en-US"/>
        </w:rPr>
        <w:br/>
      </w:r>
      <w:r w:rsidR="00BD2DBA">
        <w:rPr>
          <w:color w:val="BCBEC4"/>
          <w:lang w:val="en-US"/>
        </w:rPr>
        <w:t xml:space="preserve">    </w:t>
      </w:r>
      <w:proofErr w:type="spellStart"/>
      <w:r w:rsidR="00BD2DBA" w:rsidRPr="00BD2DBA">
        <w:rPr>
          <w:color w:val="BCBEC4"/>
          <w:lang w:val="en-US"/>
        </w:rPr>
        <w:t>f.close</w:t>
      </w:r>
      <w:proofErr w:type="spellEnd"/>
      <w:r w:rsidR="00BD2DBA" w:rsidRPr="00BD2DBA">
        <w:rPr>
          <w:color w:val="BCBEC4"/>
          <w:lang w:val="en-US"/>
        </w:rPr>
        <w:t>()</w:t>
      </w:r>
    </w:p>
    <w:p w14:paraId="39749534" w14:textId="4BA5C441" w:rsidR="00CC265C" w:rsidRPr="00CC265C" w:rsidRDefault="00CC265C" w:rsidP="00CC265C">
      <w:pPr>
        <w:pStyle w:val="HTML"/>
        <w:shd w:val="clear" w:color="auto" w:fill="1E1F22"/>
        <w:rPr>
          <w:color w:val="BCBEC4"/>
          <w:lang w:val="en-US"/>
        </w:rPr>
      </w:pPr>
      <w:r w:rsidRPr="00CC265C">
        <w:rPr>
          <w:color w:val="BCBEC4"/>
          <w:lang w:val="en-US"/>
        </w:rPr>
        <w:t xml:space="preserve">    a[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] = </w:t>
      </w:r>
      <w:r w:rsidRPr="00CC265C">
        <w:rPr>
          <w:color w:val="6AAB73"/>
          <w:lang w:val="en-US"/>
        </w:rPr>
        <w:t>"{"</w:t>
      </w:r>
      <w:r w:rsidRPr="00CC265C">
        <w:rPr>
          <w:color w:val="6AAB73"/>
          <w:lang w:val="en-US"/>
        </w:rPr>
        <w:br/>
        <w:t xml:space="preserve">    </w:t>
      </w:r>
      <w:r w:rsidRPr="00CC265C">
        <w:rPr>
          <w:color w:val="CF8E6D"/>
          <w:lang w:val="en-US"/>
        </w:rPr>
        <w:t xml:space="preserve">for 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</w:t>
      </w:r>
      <w:r w:rsidRPr="00CC265C">
        <w:rPr>
          <w:color w:val="CF8E6D"/>
          <w:lang w:val="en-US"/>
        </w:rPr>
        <w:t xml:space="preserve">in </w:t>
      </w:r>
      <w:r w:rsidRPr="00CC265C">
        <w:rPr>
          <w:color w:val="8888C6"/>
          <w:lang w:val="en-US"/>
        </w:rPr>
        <w:t>range</w:t>
      </w:r>
      <w:r w:rsidRPr="00CC265C">
        <w:rPr>
          <w:color w:val="BCBEC4"/>
          <w:lang w:val="en-US"/>
        </w:rPr>
        <w:t>(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 xml:space="preserve">,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 xml:space="preserve">(a) -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>):</w:t>
      </w:r>
      <w:r w:rsidRPr="00CC265C">
        <w:rPr>
          <w:color w:val="BCBEC4"/>
          <w:lang w:val="en-US"/>
        </w:rPr>
        <w:br/>
        <w:t xml:space="preserve">        </w:t>
      </w:r>
      <w:r w:rsidRPr="00CC265C">
        <w:rPr>
          <w:color w:val="CF8E6D"/>
          <w:lang w:val="en-US"/>
        </w:rPr>
        <w:t xml:space="preserve">for </w:t>
      </w:r>
      <w:r w:rsidRPr="00CC265C">
        <w:rPr>
          <w:color w:val="BCBEC4"/>
          <w:lang w:val="en-US"/>
        </w:rPr>
        <w:t xml:space="preserve">j </w:t>
      </w:r>
      <w:r w:rsidRPr="00CC265C">
        <w:rPr>
          <w:color w:val="CF8E6D"/>
          <w:lang w:val="en-US"/>
        </w:rPr>
        <w:t xml:space="preserve">in </w:t>
      </w:r>
      <w:r w:rsidRPr="00CC265C">
        <w:rPr>
          <w:color w:val="8888C6"/>
          <w:lang w:val="en-US"/>
        </w:rPr>
        <w:t>range</w:t>
      </w:r>
      <w:r w:rsidRPr="00CC265C">
        <w:rPr>
          <w:color w:val="BCBEC4"/>
          <w:lang w:val="en-US"/>
        </w:rPr>
        <w:t>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>):</w:t>
      </w:r>
      <w:r w:rsidRPr="00CC265C">
        <w:rPr>
          <w:color w:val="BCBEC4"/>
          <w:lang w:val="en-US"/>
        </w:rPr>
        <w:br/>
        <w:t xml:space="preserve">            </w:t>
      </w:r>
      <w:r w:rsidRPr="00CC265C">
        <w:rPr>
          <w:color w:val="CF8E6D"/>
          <w:lang w:val="en-US"/>
        </w:rPr>
        <w:t xml:space="preserve">if </w:t>
      </w:r>
      <w:proofErr w:type="spellStart"/>
      <w:r w:rsidRPr="00CC265C">
        <w:rPr>
          <w:color w:val="BCBEC4"/>
          <w:lang w:val="en-US"/>
        </w:rPr>
        <w:t>re.fullmatch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][j]) </w:t>
      </w:r>
      <w:r w:rsidRPr="00CC265C">
        <w:rPr>
          <w:color w:val="CF8E6D"/>
          <w:lang w:val="en-US"/>
        </w:rPr>
        <w:t xml:space="preserve">and </w:t>
      </w:r>
      <w:r w:rsidRPr="00CC265C">
        <w:rPr>
          <w:color w:val="BCBEC4"/>
          <w:lang w:val="en-US"/>
        </w:rPr>
        <w:t>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proofErr w:type="spellStart"/>
      <w:r w:rsidRPr="00CC265C">
        <w:rPr>
          <w:color w:val="BCBEC4"/>
          <w:lang w:val="en-US"/>
        </w:rPr>
        <w:t>j:j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 xml:space="preserve">] != </w:t>
      </w:r>
      <w:r w:rsidRPr="00CC265C">
        <w:rPr>
          <w:color w:val="6AAB73"/>
          <w:lang w:val="en-US"/>
        </w:rPr>
        <w:t>"&lt;/"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</w:t>
      </w:r>
      <w:r w:rsidRPr="00CC265C">
        <w:rPr>
          <w:color w:val="CF8E6D"/>
          <w:lang w:val="en-US"/>
        </w:rPr>
        <w:t xml:space="preserve">for </w:t>
      </w:r>
      <w:r w:rsidRPr="00CC265C">
        <w:rPr>
          <w:color w:val="BCBEC4"/>
          <w:lang w:val="en-US"/>
        </w:rPr>
        <w:t xml:space="preserve">z </w:t>
      </w:r>
      <w:r w:rsidRPr="00CC265C">
        <w:rPr>
          <w:color w:val="CF8E6D"/>
          <w:lang w:val="en-US"/>
        </w:rPr>
        <w:t xml:space="preserve">in </w:t>
      </w:r>
      <w:r w:rsidRPr="00CC265C">
        <w:rPr>
          <w:color w:val="8888C6"/>
          <w:lang w:val="en-US"/>
        </w:rPr>
        <w:t>range</w:t>
      </w:r>
      <w:r w:rsidRPr="00CC265C">
        <w:rPr>
          <w:color w:val="BCBEC4"/>
          <w:lang w:val="en-US"/>
        </w:rPr>
        <w:t xml:space="preserve">(j,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])):</w:t>
      </w:r>
      <w:r w:rsidRPr="00CC265C">
        <w:rPr>
          <w:color w:val="BCBEC4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 xml:space="preserve">if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&gt;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][z]):</w:t>
      </w:r>
      <w:r w:rsidRPr="00CC265C">
        <w:rPr>
          <w:color w:val="BCBEC4"/>
          <w:lang w:val="en-US"/>
        </w:rPr>
        <w:br/>
        <w:t xml:space="preserve">                        name =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][j +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>:z]</w:t>
      </w:r>
      <w:r w:rsidRPr="00CC265C">
        <w:rPr>
          <w:color w:val="BCBEC4"/>
          <w:lang w:val="en-US"/>
        </w:rPr>
        <w:br/>
        <w:t xml:space="preserve">                       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= z - (j +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>)</w:t>
      </w:r>
      <w:r w:rsidRPr="00CC265C">
        <w:rPr>
          <w:color w:val="BCBEC4"/>
          <w:lang w:val="en-US"/>
        </w:rPr>
        <w:br/>
        <w:t xml:space="preserve">    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    if 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==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 xml:space="preserve">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>'": ['</w:t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    if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j + </w:t>
      </w:r>
      <w:r w:rsidRPr="00CC265C">
        <w:rPr>
          <w:color w:val="2AACB8"/>
          <w:lang w:val="en-US"/>
        </w:rPr>
        <w:t xml:space="preserve">3 </w:t>
      </w:r>
      <w:r w:rsidRPr="00CC265C">
        <w:rPr>
          <w:color w:val="BCBEC4"/>
          <w:lang w:val="en-US"/>
        </w:rPr>
        <w:t xml:space="preserve">==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</w:t>
      </w:r>
      <w:r w:rsidRPr="00CC265C">
        <w:rPr>
          <w:color w:val="CF8E6D"/>
          <w:lang w:val="en-US"/>
        </w:rPr>
        <w:t xml:space="preserve">and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:j]) !=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>'": {'</w:t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    if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j + </w:t>
      </w:r>
      <w:r w:rsidRPr="00CC265C">
        <w:rPr>
          <w:color w:val="2AACB8"/>
          <w:lang w:val="en-US"/>
        </w:rPr>
        <w:t xml:space="preserve">3 </w:t>
      </w:r>
      <w:r w:rsidRPr="00CC265C">
        <w:rPr>
          <w:color w:val="BCBEC4"/>
          <w:lang w:val="en-US"/>
        </w:rPr>
        <w:t xml:space="preserve">==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</w:t>
      </w:r>
      <w:r w:rsidRPr="00CC265C">
        <w:rPr>
          <w:color w:val="CF8E6D"/>
          <w:lang w:val="en-US"/>
        </w:rPr>
        <w:t xml:space="preserve">and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:j]) ==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>'{'</w:t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    </w:t>
      </w:r>
      <w:proofErr w:type="spellStart"/>
      <w:r w:rsidRPr="00CC265C">
        <w:rPr>
          <w:color w:val="CF8E6D"/>
          <w:lang w:val="en-US"/>
        </w:rPr>
        <w:t>elif</w:t>
      </w:r>
      <w:proofErr w:type="spellEnd"/>
      <w:r w:rsidRPr="00CC265C">
        <w:rPr>
          <w:color w:val="CF8E6D"/>
          <w:lang w:val="en-US"/>
        </w:rPr>
        <w:t xml:space="preserve"> </w:t>
      </w:r>
      <w:proofErr w:type="spellStart"/>
      <w:r w:rsidRPr="00CC265C">
        <w:rPr>
          <w:color w:val="BCBEC4"/>
          <w:lang w:val="en-US"/>
        </w:rPr>
        <w:t>re.fullmatch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&lt;/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 xml:space="preserve">][j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:j -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]):</w:t>
      </w:r>
      <w:r w:rsidRPr="00CC265C">
        <w:rPr>
          <w:color w:val="BCBEC4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 xml:space="preserve">if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^[0-9]+$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][(j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>)]):</w:t>
      </w:r>
      <w:r w:rsidRPr="00CC265C">
        <w:rPr>
          <w:color w:val="BCBEC4"/>
          <w:lang w:val="en-US"/>
        </w:rPr>
        <w:br/>
        <w:t xml:space="preserve">    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 xml:space="preserve">'": '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][(j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>)]</w:t>
      </w:r>
      <w:r w:rsidRPr="00CC265C">
        <w:rPr>
          <w:color w:val="BCBEC4"/>
          <w:lang w:val="en-US"/>
        </w:rPr>
        <w:br/>
      </w:r>
      <w:r w:rsidRPr="00CC265C">
        <w:rPr>
          <w:color w:val="BCBEC4"/>
          <w:lang w:val="en-US"/>
        </w:rPr>
        <w:lastRenderedPageBreak/>
        <w:t xml:space="preserve">                    </w:t>
      </w:r>
      <w:r w:rsidRPr="00CC265C">
        <w:rPr>
          <w:color w:val="CF8E6D"/>
          <w:lang w:val="en-US"/>
        </w:rPr>
        <w:t>else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 xml:space="preserve">'": "'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BCBEC4"/>
          <w:lang w:val="en-US"/>
        </w:rPr>
        <w:br/>
        <w:t xml:space="preserve">                                                                           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)] + </w:t>
      </w:r>
      <w:r w:rsidRPr="00CC265C">
        <w:rPr>
          <w:color w:val="6AAB73"/>
          <w:lang w:val="en-US"/>
        </w:rPr>
        <w:t>'"'</w:t>
      </w:r>
      <w:r w:rsidRPr="00CC265C">
        <w:rPr>
          <w:color w:val="6AAB73"/>
          <w:lang w:val="en-US"/>
        </w:rPr>
        <w:br/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    else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 xml:space="preserve">if </w:t>
      </w:r>
      <w:proofErr w:type="spellStart"/>
      <w:r w:rsidRPr="00CC265C">
        <w:rPr>
          <w:color w:val="BCBEC4"/>
          <w:lang w:val="en-US"/>
        </w:rPr>
        <w:t>re.fullmatch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^[0-9]+$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][(j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>)]):</w:t>
      </w:r>
      <w:r w:rsidRPr="00CC265C">
        <w:rPr>
          <w:color w:val="BCBEC4"/>
          <w:lang w:val="en-US"/>
        </w:rPr>
        <w:br/>
        <w:t xml:space="preserve">    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 xml:space="preserve">'": '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BCBEC4"/>
          <w:lang w:val="en-US"/>
        </w:rPr>
        <w:br/>
        <w:t xml:space="preserve">                                                                          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)] + </w:t>
      </w:r>
      <w:r w:rsidRPr="00CC265C">
        <w:rPr>
          <w:color w:val="6AAB73"/>
          <w:lang w:val="en-US"/>
        </w:rPr>
        <w:t>","</w:t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else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 xml:space="preserve">'"' </w:t>
      </w:r>
      <w:r w:rsidRPr="00CC265C">
        <w:rPr>
          <w:color w:val="BCBEC4"/>
          <w:lang w:val="en-US"/>
        </w:rPr>
        <w:t xml:space="preserve">+ name + </w:t>
      </w:r>
      <w:r w:rsidRPr="00CC265C">
        <w:rPr>
          <w:color w:val="6AAB73"/>
          <w:lang w:val="en-US"/>
        </w:rPr>
        <w:t xml:space="preserve">'": "'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BCBEC4"/>
          <w:lang w:val="en-US"/>
        </w:rPr>
        <w:br/>
        <w:t xml:space="preserve">                                                                           (j +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):(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]) - </w:t>
      </w:r>
      <w:proofErr w:type="spellStart"/>
      <w:r w:rsidRPr="00CC265C">
        <w:rPr>
          <w:color w:val="BCBEC4"/>
          <w:lang w:val="en-US"/>
        </w:rPr>
        <w:t>summ</w:t>
      </w:r>
      <w:proofErr w:type="spellEnd"/>
      <w:r w:rsidRPr="00CC265C">
        <w:rPr>
          <w:color w:val="BCBEC4"/>
          <w:lang w:val="en-US"/>
        </w:rPr>
        <w:t xml:space="preserve">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)] + </w:t>
      </w:r>
      <w:r w:rsidRPr="00CC265C">
        <w:rPr>
          <w:color w:val="6AAB73"/>
          <w:lang w:val="en-US"/>
        </w:rPr>
        <w:t>'",'</w:t>
      </w:r>
      <w:r w:rsidRPr="00CC265C">
        <w:rPr>
          <w:color w:val="6AAB73"/>
          <w:lang w:val="en-US"/>
        </w:rPr>
        <w:br/>
        <w:t xml:space="preserve">    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if 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:j]) == </w:t>
      </w:r>
      <w:r w:rsidRPr="00CC265C">
        <w:rPr>
          <w:color w:val="2AACB8"/>
          <w:lang w:val="en-US"/>
        </w:rPr>
        <w:t xml:space="preserve">0 </w:t>
      </w:r>
      <w:r w:rsidRPr="00CC265C">
        <w:rPr>
          <w:color w:val="CF8E6D"/>
          <w:lang w:val="en-US"/>
        </w:rPr>
        <w:t xml:space="preserve">and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&lt;/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proofErr w:type="spellStart"/>
      <w:r w:rsidRPr="00CC265C">
        <w:rPr>
          <w:color w:val="BCBEC4"/>
          <w:lang w:val="en-US"/>
        </w:rPr>
        <w:t>j:j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]):</w:t>
      </w:r>
      <w:r w:rsidRPr="00CC265C">
        <w:rPr>
          <w:color w:val="BCBEC4"/>
          <w:lang w:val="en-US"/>
        </w:rPr>
        <w:br/>
        <w:t xml:space="preserve">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 xml:space="preserve">+ </w:t>
      </w:r>
      <w:r w:rsidRPr="00CC265C">
        <w:rPr>
          <w:color w:val="6AAB73"/>
          <w:lang w:val="en-US"/>
        </w:rPr>
        <w:t>"]"</w:t>
      </w:r>
      <w:r w:rsidRPr="00CC265C">
        <w:rPr>
          <w:color w:val="6AAB73"/>
          <w:lang w:val="en-US"/>
        </w:rPr>
        <w:br/>
        <w:t xml:space="preserve">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</w:t>
      </w:r>
      <w:proofErr w:type="spellStart"/>
      <w:r w:rsidRPr="00CC265C">
        <w:rPr>
          <w:color w:val="CF8E6D"/>
          <w:lang w:val="en-US"/>
        </w:rPr>
        <w:t>elif</w:t>
      </w:r>
      <w:proofErr w:type="spellEnd"/>
      <w:r w:rsidRPr="00CC265C">
        <w:rPr>
          <w:color w:val="CF8E6D"/>
          <w:lang w:val="en-US"/>
        </w:rPr>
        <w:t xml:space="preserve">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&lt;/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proofErr w:type="spellStart"/>
      <w:r w:rsidRPr="00CC265C">
        <w:rPr>
          <w:color w:val="BCBEC4"/>
          <w:lang w:val="en-US"/>
        </w:rPr>
        <w:t>j:j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 xml:space="preserve">]) </w:t>
      </w:r>
      <w:r w:rsidRPr="00CC265C">
        <w:rPr>
          <w:color w:val="CF8E6D"/>
          <w:lang w:val="en-US"/>
        </w:rPr>
        <w:t xml:space="preserve">and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&lt;/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 xml:space="preserve">][j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:j -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>]):</w:t>
      </w:r>
      <w:r w:rsidRPr="00CC265C">
        <w:rPr>
          <w:color w:val="BCBEC4"/>
          <w:lang w:val="en-US"/>
        </w:rPr>
        <w:br/>
        <w:t xml:space="preserve">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>"}"</w:t>
      </w:r>
      <w:r w:rsidRPr="00CC265C">
        <w:rPr>
          <w:color w:val="6AAB73"/>
          <w:lang w:val="en-US"/>
        </w:rPr>
        <w:br/>
        <w:t xml:space="preserve">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        </w:t>
      </w:r>
      <w:proofErr w:type="spellStart"/>
      <w:r w:rsidRPr="00CC265C">
        <w:rPr>
          <w:color w:val="CF8E6D"/>
          <w:lang w:val="en-US"/>
        </w:rPr>
        <w:t>elif</w:t>
      </w:r>
      <w:proofErr w:type="spellEnd"/>
      <w:r w:rsidRPr="00CC265C">
        <w:rPr>
          <w:color w:val="CF8E6D"/>
          <w:lang w:val="en-US"/>
        </w:rPr>
        <w:t xml:space="preserve"> </w:t>
      </w:r>
      <w:proofErr w:type="spellStart"/>
      <w:r w:rsidRPr="00CC265C">
        <w:rPr>
          <w:color w:val="BCBEC4"/>
          <w:lang w:val="en-US"/>
        </w:rPr>
        <w:t>re.match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r"</w:t>
      </w:r>
      <w:r w:rsidRPr="00CC265C">
        <w:rPr>
          <w:color w:val="6AAB73"/>
          <w:shd w:val="clear" w:color="auto" w:fill="293C40"/>
          <w:lang w:val="en-US"/>
        </w:rPr>
        <w:t>&lt;/</w:t>
      </w:r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,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proofErr w:type="spellStart"/>
      <w:r w:rsidRPr="00CC265C">
        <w:rPr>
          <w:color w:val="BCBEC4"/>
          <w:lang w:val="en-US"/>
        </w:rPr>
        <w:t>j:j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 xml:space="preserve">]) </w:t>
      </w:r>
      <w:r w:rsidRPr="00CC265C">
        <w:rPr>
          <w:color w:val="CF8E6D"/>
          <w:lang w:val="en-US"/>
        </w:rPr>
        <w:t xml:space="preserve">and </w:t>
      </w:r>
      <w:r w:rsidRPr="00CC265C">
        <w:rPr>
          <w:color w:val="BCBEC4"/>
          <w:lang w:val="en-US"/>
        </w:rPr>
        <w:t>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+ </w:t>
      </w:r>
      <w:r w:rsidRPr="00CC265C">
        <w:rPr>
          <w:color w:val="2AACB8"/>
          <w:lang w:val="en-US"/>
        </w:rPr>
        <w:t>1</w:t>
      </w:r>
      <w:r w:rsidRPr="00CC265C">
        <w:rPr>
          <w:color w:val="BCBEC4"/>
          <w:lang w:val="en-US"/>
        </w:rPr>
        <w:t xml:space="preserve">][j - </w:t>
      </w:r>
      <w:r w:rsidRPr="00CC265C">
        <w:rPr>
          <w:color w:val="2AACB8"/>
          <w:lang w:val="en-US"/>
        </w:rPr>
        <w:t>4</w:t>
      </w:r>
      <w:r w:rsidRPr="00CC265C">
        <w:rPr>
          <w:color w:val="BCBEC4"/>
          <w:lang w:val="en-US"/>
        </w:rPr>
        <w:t xml:space="preserve">:j - </w:t>
      </w:r>
      <w:r w:rsidRPr="00CC265C">
        <w:rPr>
          <w:color w:val="2AACB8"/>
          <w:lang w:val="en-US"/>
        </w:rPr>
        <w:t>2</w:t>
      </w:r>
      <w:r w:rsidRPr="00CC265C">
        <w:rPr>
          <w:color w:val="BCBEC4"/>
          <w:lang w:val="en-US"/>
        </w:rPr>
        <w:t xml:space="preserve">] != </w:t>
      </w:r>
      <w:r w:rsidRPr="00CC265C">
        <w:rPr>
          <w:color w:val="6AAB73"/>
          <w:lang w:val="en-US"/>
        </w:rPr>
        <w:t>"&lt;/"</w:t>
      </w:r>
      <w:r w:rsidRPr="00CC265C">
        <w:rPr>
          <w:color w:val="BCBEC4"/>
          <w:lang w:val="en-US"/>
        </w:rPr>
        <w:t>:</w:t>
      </w:r>
      <w:r w:rsidRPr="00CC265C">
        <w:rPr>
          <w:color w:val="BCBEC4"/>
          <w:lang w:val="en-US"/>
        </w:rPr>
        <w:br/>
        <w:t xml:space="preserve">               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= </w:t>
      </w:r>
      <w:r w:rsidRPr="00CC265C">
        <w:rPr>
          <w:color w:val="2AACB8"/>
          <w:lang w:val="en-US"/>
        </w:rPr>
        <w:t xml:space="preserve">4 </w:t>
      </w:r>
      <w:r w:rsidRPr="00CC265C">
        <w:rPr>
          <w:color w:val="BCBEC4"/>
          <w:lang w:val="en-US"/>
        </w:rPr>
        <w:t xml:space="preserve">* </w:t>
      </w:r>
      <w:r w:rsidRPr="00CC265C">
        <w:rPr>
          <w:color w:val="6AAB73"/>
          <w:lang w:val="en-US"/>
        </w:rPr>
        <w:t xml:space="preserve">" " </w:t>
      </w:r>
      <w:r w:rsidRPr="00CC265C">
        <w:rPr>
          <w:color w:val="BCBEC4"/>
          <w:lang w:val="en-US"/>
        </w:rPr>
        <w:t>+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>][</w:t>
      </w:r>
      <w:r w:rsidRPr="00CC265C">
        <w:rPr>
          <w:color w:val="2AACB8"/>
          <w:lang w:val="en-US"/>
        </w:rPr>
        <w:t>0</w:t>
      </w:r>
      <w:r w:rsidRPr="00CC265C">
        <w:rPr>
          <w:color w:val="BCBEC4"/>
          <w:lang w:val="en-US"/>
        </w:rPr>
        <w:t xml:space="preserve">:j] + </w:t>
      </w:r>
      <w:r w:rsidRPr="00CC265C">
        <w:rPr>
          <w:color w:val="6AAB73"/>
          <w:lang w:val="en-US"/>
        </w:rPr>
        <w:t>"},"</w:t>
      </w:r>
      <w:r w:rsidRPr="00CC265C">
        <w:rPr>
          <w:color w:val="6AAB73"/>
          <w:lang w:val="en-US"/>
        </w:rPr>
        <w:br/>
        <w:t xml:space="preserve">                </w:t>
      </w:r>
      <w:r w:rsidRPr="00CC265C">
        <w:rPr>
          <w:color w:val="CF8E6D"/>
          <w:lang w:val="en-US"/>
        </w:rPr>
        <w:t>break</w:t>
      </w:r>
      <w:r w:rsidRPr="00CC265C">
        <w:rPr>
          <w:color w:val="CF8E6D"/>
          <w:lang w:val="en-US"/>
        </w:rPr>
        <w:br/>
        <w:t xml:space="preserve">    </w:t>
      </w:r>
      <w:r w:rsidRPr="00CC265C">
        <w:rPr>
          <w:color w:val="BCBEC4"/>
          <w:lang w:val="en-US"/>
        </w:rPr>
        <w:t xml:space="preserve">f = </w:t>
      </w:r>
      <w:r w:rsidRPr="00CC265C">
        <w:rPr>
          <w:color w:val="8888C6"/>
          <w:lang w:val="en-US"/>
        </w:rPr>
        <w:t>open</w:t>
      </w:r>
      <w:r w:rsidRPr="00CC265C">
        <w:rPr>
          <w:color w:val="BCBEC4"/>
          <w:lang w:val="en-US"/>
        </w:rPr>
        <w:t>(</w:t>
      </w:r>
      <w:proofErr w:type="spellStart"/>
      <w:r w:rsidRPr="00CC265C">
        <w:rPr>
          <w:color w:val="BCBEC4"/>
          <w:lang w:val="en-US"/>
        </w:rPr>
        <w:t>fileout</w:t>
      </w:r>
      <w:proofErr w:type="spellEnd"/>
      <w:r w:rsidRPr="00CC265C">
        <w:rPr>
          <w:color w:val="BCBEC4"/>
          <w:lang w:val="en-US"/>
        </w:rPr>
        <w:t xml:space="preserve">, </w:t>
      </w:r>
      <w:r w:rsidRPr="00CC265C">
        <w:rPr>
          <w:color w:val="6AAB73"/>
          <w:lang w:val="en-US"/>
        </w:rPr>
        <w:t>"w"</w:t>
      </w:r>
      <w:r w:rsidRPr="00CC265C">
        <w:rPr>
          <w:color w:val="BCBEC4"/>
          <w:lang w:val="en-US"/>
        </w:rPr>
        <w:t xml:space="preserve">, </w:t>
      </w:r>
      <w:r w:rsidRPr="00CC265C">
        <w:rPr>
          <w:color w:val="AA4926"/>
          <w:lang w:val="en-US"/>
        </w:rPr>
        <w:t>encoding</w:t>
      </w:r>
      <w:r w:rsidRPr="00CC265C">
        <w:rPr>
          <w:color w:val="BCBEC4"/>
          <w:lang w:val="en-US"/>
        </w:rPr>
        <w:t>=</w:t>
      </w:r>
      <w:r w:rsidRPr="00CC265C">
        <w:rPr>
          <w:color w:val="6AAB73"/>
          <w:lang w:val="en-US"/>
        </w:rPr>
        <w:t>"UTF-8"</w:t>
      </w:r>
      <w:r w:rsidRPr="00CC265C">
        <w:rPr>
          <w:color w:val="BCBEC4"/>
          <w:lang w:val="en-US"/>
        </w:rPr>
        <w:t>)</w:t>
      </w:r>
      <w:r w:rsidRPr="00CC265C">
        <w:rPr>
          <w:color w:val="BCBEC4"/>
          <w:lang w:val="en-US"/>
        </w:rPr>
        <w:br/>
        <w:t xml:space="preserve">    </w:t>
      </w:r>
      <w:r w:rsidRPr="00CC265C">
        <w:rPr>
          <w:color w:val="CF8E6D"/>
          <w:lang w:val="en-US"/>
        </w:rPr>
        <w:t xml:space="preserve">for 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 </w:t>
      </w:r>
      <w:r w:rsidRPr="00CC265C">
        <w:rPr>
          <w:color w:val="CF8E6D"/>
          <w:lang w:val="en-US"/>
        </w:rPr>
        <w:t xml:space="preserve">in </w:t>
      </w:r>
      <w:r w:rsidRPr="00CC265C">
        <w:rPr>
          <w:color w:val="8888C6"/>
          <w:lang w:val="en-US"/>
        </w:rPr>
        <w:t>range</w:t>
      </w:r>
      <w:r w:rsidRPr="00CC265C">
        <w:rPr>
          <w:color w:val="BCBEC4"/>
          <w:lang w:val="en-US"/>
        </w:rPr>
        <w:t>(</w:t>
      </w:r>
      <w:proofErr w:type="spellStart"/>
      <w:r w:rsidRPr="00CC265C">
        <w:rPr>
          <w:color w:val="8888C6"/>
          <w:lang w:val="en-US"/>
        </w:rPr>
        <w:t>len</w:t>
      </w:r>
      <w:proofErr w:type="spellEnd"/>
      <w:r w:rsidRPr="00CC265C">
        <w:rPr>
          <w:color w:val="BCBEC4"/>
          <w:lang w:val="en-US"/>
        </w:rPr>
        <w:t>(a)):</w:t>
      </w:r>
      <w:r w:rsidRPr="00CC265C">
        <w:rPr>
          <w:color w:val="BCBEC4"/>
          <w:lang w:val="en-US"/>
        </w:rPr>
        <w:br/>
        <w:t xml:space="preserve">        line = a[</w:t>
      </w:r>
      <w:proofErr w:type="spellStart"/>
      <w:r w:rsidRPr="00CC265C">
        <w:rPr>
          <w:color w:val="BCBEC4"/>
          <w:lang w:val="en-US"/>
        </w:rPr>
        <w:t>i</w:t>
      </w:r>
      <w:proofErr w:type="spellEnd"/>
      <w:r w:rsidRPr="00CC265C">
        <w:rPr>
          <w:color w:val="BCBEC4"/>
          <w:lang w:val="en-US"/>
        </w:rPr>
        <w:t xml:space="preserve">] + </w:t>
      </w:r>
      <w:r w:rsidRPr="00CC265C">
        <w:rPr>
          <w:color w:val="6AAB73"/>
          <w:lang w:val="en-US"/>
        </w:rPr>
        <w:t>"</w:t>
      </w:r>
      <w:r w:rsidRPr="00CC265C">
        <w:rPr>
          <w:color w:val="CF8E6D"/>
          <w:lang w:val="en-US"/>
        </w:rPr>
        <w:t>\n</w:t>
      </w:r>
      <w:r w:rsidRPr="00CC265C">
        <w:rPr>
          <w:color w:val="6AAB73"/>
          <w:lang w:val="en-US"/>
        </w:rPr>
        <w:t>"</w:t>
      </w:r>
      <w:r w:rsidRPr="00CC265C">
        <w:rPr>
          <w:color w:val="6AAB73"/>
          <w:lang w:val="en-US"/>
        </w:rPr>
        <w:br/>
        <w:t xml:space="preserve">        </w:t>
      </w:r>
      <w:proofErr w:type="spellStart"/>
      <w:r w:rsidRPr="00CC265C">
        <w:rPr>
          <w:color w:val="BCBEC4"/>
          <w:lang w:val="en-US"/>
        </w:rPr>
        <w:t>f.write</w:t>
      </w:r>
      <w:proofErr w:type="spellEnd"/>
      <w:r w:rsidRPr="00CC265C">
        <w:rPr>
          <w:color w:val="BCBEC4"/>
          <w:lang w:val="en-US"/>
        </w:rPr>
        <w:t>(line)</w:t>
      </w:r>
      <w:r w:rsidRPr="00CC265C">
        <w:rPr>
          <w:color w:val="BCBEC4"/>
          <w:lang w:val="en-US"/>
        </w:rPr>
        <w:br/>
        <w:t xml:space="preserve">    </w:t>
      </w:r>
      <w:proofErr w:type="spellStart"/>
      <w:r w:rsidRPr="00CC265C">
        <w:rPr>
          <w:color w:val="BCBEC4"/>
          <w:lang w:val="en-US"/>
        </w:rPr>
        <w:t>f.write</w:t>
      </w:r>
      <w:proofErr w:type="spellEnd"/>
      <w:r w:rsidRPr="00CC265C">
        <w:rPr>
          <w:color w:val="BCBEC4"/>
          <w:lang w:val="en-US"/>
        </w:rPr>
        <w:t>(</w:t>
      </w:r>
      <w:r w:rsidRPr="00CC265C">
        <w:rPr>
          <w:color w:val="6AAB73"/>
          <w:lang w:val="en-US"/>
        </w:rPr>
        <w:t>"}"</w:t>
      </w:r>
      <w:r w:rsidRPr="00CC265C">
        <w:rPr>
          <w:color w:val="BCBEC4"/>
          <w:lang w:val="en-US"/>
        </w:rPr>
        <w:t>)</w:t>
      </w:r>
      <w:r w:rsidRPr="00CC265C">
        <w:rPr>
          <w:color w:val="BCBEC4"/>
          <w:lang w:val="en-US"/>
        </w:rPr>
        <w:br/>
        <w:t xml:space="preserve">    </w:t>
      </w:r>
      <w:proofErr w:type="spellStart"/>
      <w:r w:rsidRPr="00CC265C">
        <w:rPr>
          <w:color w:val="BCBEC4"/>
          <w:lang w:val="en-US"/>
        </w:rPr>
        <w:t>f.close</w:t>
      </w:r>
      <w:proofErr w:type="spellEnd"/>
      <w:r w:rsidRPr="00CC265C">
        <w:rPr>
          <w:color w:val="BCBEC4"/>
          <w:lang w:val="en-US"/>
        </w:rPr>
        <w:t>()</w:t>
      </w:r>
      <w:r w:rsidRPr="00CC265C">
        <w:rPr>
          <w:color w:val="BCBEC4"/>
          <w:lang w:val="en-US"/>
        </w:rPr>
        <w:br/>
        <w:t>json3(</w:t>
      </w:r>
      <w:r w:rsidRPr="00CC265C">
        <w:rPr>
          <w:color w:val="6AAB73"/>
          <w:lang w:val="en-US"/>
        </w:rPr>
        <w:t>"Friday.xml"</w:t>
      </w:r>
      <w:r w:rsidRPr="00CC265C">
        <w:rPr>
          <w:color w:val="BCBEC4"/>
          <w:lang w:val="en-US"/>
        </w:rPr>
        <w:t>,</w:t>
      </w:r>
      <w:r w:rsidRPr="00CC265C">
        <w:rPr>
          <w:color w:val="6AAB73"/>
          <w:lang w:val="en-US"/>
        </w:rPr>
        <w:t>"</w:t>
      </w:r>
      <w:proofErr w:type="spellStart"/>
      <w:r w:rsidRPr="00CC265C">
        <w:rPr>
          <w:color w:val="6AAB73"/>
          <w:lang w:val="en-US"/>
        </w:rPr>
        <w:t>jsonFriday.json</w:t>
      </w:r>
      <w:proofErr w:type="spellEnd"/>
      <w:r w:rsidRPr="00CC265C">
        <w:rPr>
          <w:color w:val="6AAB73"/>
          <w:lang w:val="en-US"/>
        </w:rPr>
        <w:t>"</w:t>
      </w:r>
      <w:r w:rsidRPr="00CC265C">
        <w:rPr>
          <w:color w:val="BCBEC4"/>
          <w:lang w:val="en-US"/>
        </w:rPr>
        <w:t>)</w:t>
      </w:r>
    </w:p>
    <w:p w14:paraId="61367329" w14:textId="77777777" w:rsidR="00966977" w:rsidRPr="00CC265C" w:rsidRDefault="00966977" w:rsidP="00B5338D">
      <w:pPr>
        <w:rPr>
          <w:rFonts w:ascii="Times New Roman" w:eastAsia="Times New Roman" w:hAnsi="Times New Roman" w:cs="Times New Roman"/>
          <w:i/>
          <w:sz w:val="24"/>
          <w:szCs w:val="28"/>
          <w:lang w:val="en-US"/>
        </w:rPr>
      </w:pPr>
    </w:p>
    <w:p w14:paraId="00ECDB78" w14:textId="77777777" w:rsidR="00BF07C6" w:rsidRPr="00966977" w:rsidRDefault="00BF07C6" w:rsidP="00B5338D">
      <w:pPr>
        <w:rPr>
          <w:rFonts w:ascii="Times New Roman" w:eastAsia="Times New Roman" w:hAnsi="Times New Roman" w:cs="Times New Roman"/>
          <w:i/>
          <w:sz w:val="24"/>
          <w:szCs w:val="28"/>
          <w:lang w:val="en-US"/>
        </w:rPr>
      </w:pPr>
      <w:r w:rsidRPr="00BF07C6">
        <w:rPr>
          <w:rFonts w:ascii="Times New Roman" w:eastAsia="Times New Roman" w:hAnsi="Times New Roman" w:cs="Times New Roman"/>
          <w:i/>
          <w:sz w:val="24"/>
          <w:szCs w:val="28"/>
        </w:rPr>
        <w:t>Задание</w:t>
      </w:r>
      <w:r w:rsidRPr="00966977">
        <w:rPr>
          <w:rFonts w:ascii="Times New Roman" w:eastAsia="Times New Roman" w:hAnsi="Times New Roman" w:cs="Times New Roman"/>
          <w:i/>
          <w:sz w:val="24"/>
          <w:szCs w:val="28"/>
          <w:lang w:val="en-US"/>
        </w:rPr>
        <w:t xml:space="preserve"> №6.</w:t>
      </w:r>
    </w:p>
    <w:p w14:paraId="1A606826" w14:textId="77777777" w:rsidR="00EB23FC" w:rsidRPr="00EB23FC" w:rsidRDefault="00EB23FC" w:rsidP="00EB23FC">
      <w:pPr>
        <w:pStyle w:val="HTML"/>
        <w:shd w:val="clear" w:color="auto" w:fill="1E1F22"/>
        <w:rPr>
          <w:color w:val="BCBEC4"/>
          <w:lang w:val="en-US"/>
        </w:rPr>
      </w:pPr>
      <w:r w:rsidRPr="00EB23FC">
        <w:rPr>
          <w:color w:val="8888C6"/>
          <w:lang w:val="en-US"/>
        </w:rPr>
        <w:t>print</w:t>
      </w:r>
      <w:r w:rsidRPr="00EB23FC">
        <w:rPr>
          <w:color w:val="BCBEC4"/>
          <w:lang w:val="en-US"/>
        </w:rPr>
        <w:t>(timeit(</w:t>
      </w:r>
      <w:r w:rsidRPr="00EB23FC">
        <w:rPr>
          <w:color w:val="6AAB73"/>
          <w:lang w:val="en-US"/>
        </w:rPr>
        <w:t>'json1("Friday.xml","jsonFriday.json")</w:t>
      </w:r>
      <w:proofErr w:type="gramStart"/>
      <w:r w:rsidRPr="00EB23FC">
        <w:rPr>
          <w:color w:val="6AAB73"/>
          <w:lang w:val="en-US"/>
        </w:rPr>
        <w:t>'</w:t>
      </w:r>
      <w:r w:rsidRPr="00EB23FC">
        <w:rPr>
          <w:color w:val="BCBEC4"/>
          <w:lang w:val="en-US"/>
        </w:rPr>
        <w:t>,</w:t>
      </w:r>
      <w:r w:rsidRPr="00EB23FC">
        <w:rPr>
          <w:color w:val="AA4926"/>
          <w:lang w:val="en-US"/>
        </w:rPr>
        <w:t>globals</w:t>
      </w:r>
      <w:proofErr w:type="gramEnd"/>
      <w:r w:rsidRPr="00EB23FC">
        <w:rPr>
          <w:color w:val="BCBEC4"/>
          <w:lang w:val="en-US"/>
        </w:rPr>
        <w:t>={</w:t>
      </w:r>
      <w:r w:rsidRPr="00EB23FC">
        <w:rPr>
          <w:color w:val="6AAB73"/>
          <w:lang w:val="en-US"/>
        </w:rPr>
        <w:t>"json1"</w:t>
      </w:r>
      <w:r w:rsidRPr="00EB23FC">
        <w:rPr>
          <w:color w:val="BCBEC4"/>
          <w:lang w:val="en-US"/>
        </w:rPr>
        <w:t>: json1,},</w:t>
      </w:r>
      <w:r w:rsidRPr="00EB23FC">
        <w:rPr>
          <w:color w:val="AA4926"/>
          <w:lang w:val="en-US"/>
        </w:rPr>
        <w:t>number</w:t>
      </w:r>
      <w:r w:rsidRPr="00EB23FC">
        <w:rPr>
          <w:color w:val="BCBEC4"/>
          <w:lang w:val="en-US"/>
        </w:rPr>
        <w:t>=</w:t>
      </w:r>
      <w:r w:rsidRPr="00EB23FC">
        <w:rPr>
          <w:color w:val="2AACB8"/>
          <w:lang w:val="en-US"/>
        </w:rPr>
        <w:t>10000</w:t>
      </w:r>
      <w:r w:rsidRPr="00EB23FC">
        <w:rPr>
          <w:color w:val="BCBEC4"/>
          <w:lang w:val="en-US"/>
        </w:rPr>
        <w:t>,))</w:t>
      </w:r>
      <w:r w:rsidRPr="00EB23FC">
        <w:rPr>
          <w:color w:val="BCBEC4"/>
          <w:lang w:val="en-US"/>
        </w:rPr>
        <w:br/>
      </w:r>
      <w:r w:rsidRPr="00EB23FC">
        <w:rPr>
          <w:color w:val="8888C6"/>
          <w:lang w:val="en-US"/>
        </w:rPr>
        <w:t>print</w:t>
      </w:r>
      <w:r w:rsidRPr="00EB23FC">
        <w:rPr>
          <w:color w:val="BCBEC4"/>
          <w:lang w:val="en-US"/>
        </w:rPr>
        <w:t>(timeit(</w:t>
      </w:r>
      <w:r w:rsidRPr="00EB23FC">
        <w:rPr>
          <w:color w:val="6AAB73"/>
          <w:lang w:val="en-US"/>
        </w:rPr>
        <w:t>'json2("Friday.xml","jsonFriday.json")'</w:t>
      </w:r>
      <w:r w:rsidRPr="00EB23FC">
        <w:rPr>
          <w:color w:val="BCBEC4"/>
          <w:lang w:val="en-US"/>
        </w:rPr>
        <w:t>,</w:t>
      </w:r>
      <w:r w:rsidRPr="00EB23FC">
        <w:rPr>
          <w:color w:val="AA4926"/>
          <w:lang w:val="en-US"/>
        </w:rPr>
        <w:t>globals</w:t>
      </w:r>
      <w:r w:rsidRPr="00EB23FC">
        <w:rPr>
          <w:color w:val="BCBEC4"/>
          <w:lang w:val="en-US"/>
        </w:rPr>
        <w:t>={</w:t>
      </w:r>
      <w:r w:rsidRPr="00EB23FC">
        <w:rPr>
          <w:color w:val="6AAB73"/>
          <w:lang w:val="en-US"/>
        </w:rPr>
        <w:t>"json2"</w:t>
      </w:r>
      <w:r w:rsidRPr="00EB23FC">
        <w:rPr>
          <w:color w:val="BCBEC4"/>
          <w:lang w:val="en-US"/>
        </w:rPr>
        <w:t>: json2,},</w:t>
      </w:r>
      <w:r w:rsidRPr="00EB23FC">
        <w:rPr>
          <w:color w:val="AA4926"/>
          <w:lang w:val="en-US"/>
        </w:rPr>
        <w:t>number</w:t>
      </w:r>
      <w:r w:rsidRPr="00EB23FC">
        <w:rPr>
          <w:color w:val="BCBEC4"/>
          <w:lang w:val="en-US"/>
        </w:rPr>
        <w:t>=</w:t>
      </w:r>
      <w:r w:rsidRPr="00EB23FC">
        <w:rPr>
          <w:color w:val="2AACB8"/>
          <w:lang w:val="en-US"/>
        </w:rPr>
        <w:t>10000</w:t>
      </w:r>
      <w:r w:rsidRPr="00EB23FC">
        <w:rPr>
          <w:color w:val="BCBEC4"/>
          <w:lang w:val="en-US"/>
        </w:rPr>
        <w:t>,))</w:t>
      </w:r>
      <w:r w:rsidRPr="00EB23FC">
        <w:rPr>
          <w:color w:val="BCBEC4"/>
          <w:lang w:val="en-US"/>
        </w:rPr>
        <w:br/>
      </w:r>
      <w:r w:rsidRPr="00EB23FC">
        <w:rPr>
          <w:color w:val="8888C6"/>
          <w:lang w:val="en-US"/>
        </w:rPr>
        <w:t>print</w:t>
      </w:r>
      <w:r w:rsidRPr="00EB23FC">
        <w:rPr>
          <w:color w:val="BCBEC4"/>
          <w:lang w:val="en-US"/>
        </w:rPr>
        <w:t>(timeit(</w:t>
      </w:r>
      <w:r w:rsidRPr="00EB23FC">
        <w:rPr>
          <w:color w:val="6AAB73"/>
          <w:lang w:val="en-US"/>
        </w:rPr>
        <w:t>'json3("Friday.xml","jsonFriday.json")'</w:t>
      </w:r>
      <w:r w:rsidRPr="00EB23FC">
        <w:rPr>
          <w:color w:val="BCBEC4"/>
          <w:lang w:val="en-US"/>
        </w:rPr>
        <w:t>,</w:t>
      </w:r>
      <w:r w:rsidRPr="00EB23FC">
        <w:rPr>
          <w:color w:val="AA4926"/>
          <w:lang w:val="en-US"/>
        </w:rPr>
        <w:t>globals</w:t>
      </w:r>
      <w:r w:rsidRPr="00EB23FC">
        <w:rPr>
          <w:color w:val="BCBEC4"/>
          <w:lang w:val="en-US"/>
        </w:rPr>
        <w:t>={</w:t>
      </w:r>
      <w:r w:rsidRPr="00EB23FC">
        <w:rPr>
          <w:color w:val="6AAB73"/>
          <w:lang w:val="en-US"/>
        </w:rPr>
        <w:t>"json3"</w:t>
      </w:r>
      <w:r w:rsidRPr="00EB23FC">
        <w:rPr>
          <w:color w:val="BCBEC4"/>
          <w:lang w:val="en-US"/>
        </w:rPr>
        <w:t>: json3,},</w:t>
      </w:r>
      <w:r w:rsidRPr="00EB23FC">
        <w:rPr>
          <w:color w:val="AA4926"/>
          <w:lang w:val="en-US"/>
        </w:rPr>
        <w:t>number</w:t>
      </w:r>
      <w:r w:rsidRPr="00EB23FC">
        <w:rPr>
          <w:color w:val="BCBEC4"/>
          <w:lang w:val="en-US"/>
        </w:rPr>
        <w:t>=</w:t>
      </w:r>
      <w:r w:rsidRPr="00EB23FC">
        <w:rPr>
          <w:color w:val="2AACB8"/>
          <w:lang w:val="en-US"/>
        </w:rPr>
        <w:t>10000</w:t>
      </w:r>
      <w:r w:rsidRPr="00EB23FC">
        <w:rPr>
          <w:color w:val="BCBEC4"/>
          <w:lang w:val="en-US"/>
        </w:rPr>
        <w:t>,))</w:t>
      </w:r>
    </w:p>
    <w:p w14:paraId="7D38A42F" w14:textId="08B88E1B" w:rsidR="00A072C4" w:rsidRPr="00703B1E" w:rsidRDefault="00484B65" w:rsidP="00D347BA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 w:rsidRPr="00111DEC">
        <w:rPr>
          <w:rFonts w:ascii="Times New Roman" w:eastAsia="Times New Roman" w:hAnsi="Times New Roman" w:cs="Times New Roman"/>
          <w:sz w:val="24"/>
          <w:szCs w:val="28"/>
        </w:rPr>
        <w:t>Вывод:</w:t>
      </w:r>
      <w:r w:rsidRPr="00111DEC">
        <w:rPr>
          <w:rFonts w:ascii="Times New Roman" w:eastAsia="Times New Roman" w:hAnsi="Times New Roman" w:cs="Times New Roman"/>
          <w:sz w:val="24"/>
          <w:szCs w:val="28"/>
        </w:rPr>
        <w:br/>
      </w:r>
      <w:r w:rsidRPr="00484B65">
        <w:rPr>
          <w:rFonts w:ascii="Times New Roman" w:eastAsia="Times New Roman" w:hAnsi="Times New Roman" w:cs="Times New Roman"/>
          <w:sz w:val="24"/>
          <w:szCs w:val="28"/>
          <w:lang w:val="en-US"/>
        </w:rPr>
        <w:t>My</w:t>
      </w:r>
      <w:r w:rsidRPr="00111DEC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090F54" w:rsidRPr="00090F54">
        <w:rPr>
          <w:rFonts w:ascii="Times New Roman" w:eastAsia="Times New Roman" w:hAnsi="Times New Roman" w:cs="Times New Roman"/>
          <w:sz w:val="24"/>
          <w:szCs w:val="28"/>
        </w:rPr>
        <w:t>13.418502799991984</w:t>
      </w:r>
      <w:r w:rsidR="00D347BA" w:rsidRPr="00390ED7">
        <w:rPr>
          <w:rFonts w:ascii="Times New Roman" w:eastAsia="Times New Roman" w:hAnsi="Times New Roman" w:cs="Times New Roman"/>
          <w:sz w:val="24"/>
          <w:szCs w:val="28"/>
        </w:rPr>
        <w:t>/10000</w:t>
      </w:r>
      <w:r w:rsidR="00093C28" w:rsidRPr="00703B1E">
        <w:rPr>
          <w:rFonts w:ascii="Times New Roman" w:eastAsia="Times New Roman" w:hAnsi="Times New Roman" w:cs="Times New Roman"/>
          <w:sz w:val="24"/>
          <w:szCs w:val="28"/>
        </w:rPr>
        <w:t>=0,00134185028</w:t>
      </w:r>
    </w:p>
    <w:p w14:paraId="00FF929E" w14:textId="2D5B9853" w:rsidR="00A072C4" w:rsidRPr="00EF0E9A" w:rsidRDefault="00D347BA" w:rsidP="00D347BA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Lib</w:t>
      </w:r>
      <w:r w:rsidRPr="00D347BA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F45996" w:rsidRPr="00F45996">
        <w:rPr>
          <w:rFonts w:ascii="Times New Roman" w:eastAsia="Times New Roman" w:hAnsi="Times New Roman" w:cs="Times New Roman"/>
          <w:sz w:val="24"/>
          <w:szCs w:val="28"/>
        </w:rPr>
        <w:t>9.537647000004654</w:t>
      </w:r>
      <w:r w:rsidRPr="00390ED7">
        <w:rPr>
          <w:rFonts w:ascii="Times New Roman" w:eastAsia="Times New Roman" w:hAnsi="Times New Roman" w:cs="Times New Roman"/>
          <w:sz w:val="24"/>
          <w:szCs w:val="28"/>
        </w:rPr>
        <w:t>/10000</w:t>
      </w:r>
      <w:r w:rsidR="00EF4092" w:rsidRPr="00EF0E9A">
        <w:rPr>
          <w:rFonts w:ascii="Times New Roman" w:eastAsia="Times New Roman" w:hAnsi="Times New Roman" w:cs="Times New Roman"/>
          <w:sz w:val="24"/>
          <w:szCs w:val="28"/>
        </w:rPr>
        <w:t>=0,0009537647</w:t>
      </w:r>
    </w:p>
    <w:p w14:paraId="7CBF8DC6" w14:textId="282C33EE" w:rsidR="00111DEC" w:rsidRDefault="00D347BA" w:rsidP="00D347BA">
      <w:pPr>
        <w:spacing w:after="0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Re</w:t>
      </w:r>
      <w:r w:rsidRPr="00D347BA">
        <w:rPr>
          <w:rFonts w:ascii="Times New Roman" w:eastAsia="Times New Roman" w:hAnsi="Times New Roman" w:cs="Times New Roman"/>
          <w:sz w:val="24"/>
          <w:szCs w:val="28"/>
        </w:rPr>
        <w:t>:</w:t>
      </w:r>
      <w:r w:rsidR="00A072C4" w:rsidRPr="00A072C4">
        <w:rPr>
          <w:rFonts w:ascii="Times New Roman" w:eastAsia="Times New Roman" w:hAnsi="Times New Roman" w:cs="Times New Roman"/>
          <w:sz w:val="24"/>
          <w:szCs w:val="28"/>
        </w:rPr>
        <w:t>4</w:t>
      </w:r>
      <w:r w:rsidR="00F45996" w:rsidRPr="00EF4092">
        <w:rPr>
          <w:rFonts w:ascii="Times New Roman" w:eastAsia="Times New Roman" w:hAnsi="Times New Roman" w:cs="Times New Roman"/>
          <w:sz w:val="24"/>
          <w:szCs w:val="28"/>
        </w:rPr>
        <w:t>2</w:t>
      </w:r>
      <w:r w:rsidR="00A072C4" w:rsidRPr="00A072C4">
        <w:rPr>
          <w:rFonts w:ascii="Times New Roman" w:eastAsia="Times New Roman" w:hAnsi="Times New Roman" w:cs="Times New Roman"/>
          <w:sz w:val="24"/>
          <w:szCs w:val="28"/>
        </w:rPr>
        <w:t>.615107299992815</w:t>
      </w:r>
      <w:r w:rsidR="00390ED7" w:rsidRPr="00390ED7">
        <w:rPr>
          <w:rFonts w:ascii="Times New Roman" w:eastAsia="Times New Roman" w:hAnsi="Times New Roman" w:cs="Times New Roman"/>
          <w:sz w:val="24"/>
          <w:szCs w:val="28"/>
        </w:rPr>
        <w:t>/10000</w:t>
      </w:r>
      <w:r w:rsidR="00EF0E9A" w:rsidRPr="00EF0E9A">
        <w:rPr>
          <w:rFonts w:ascii="Times New Roman" w:eastAsia="Times New Roman" w:hAnsi="Times New Roman" w:cs="Times New Roman"/>
          <w:sz w:val="24"/>
          <w:szCs w:val="28"/>
        </w:rPr>
        <w:t>=0,00426151073</w:t>
      </w:r>
      <w:r w:rsidR="00111DEC" w:rsidRPr="00111DEC">
        <w:rPr>
          <w:rFonts w:ascii="Times New Roman" w:eastAsia="Times New Roman" w:hAnsi="Times New Roman" w:cs="Times New Roman"/>
          <w:sz w:val="24"/>
          <w:szCs w:val="28"/>
        </w:rPr>
        <w:br/>
      </w:r>
      <w:r w:rsidR="00111DEC">
        <w:rPr>
          <w:rFonts w:ascii="Times New Roman" w:eastAsia="Times New Roman" w:hAnsi="Times New Roman" w:cs="Times New Roman"/>
          <w:sz w:val="24"/>
          <w:szCs w:val="28"/>
        </w:rPr>
        <w:t>Почему так, понять не сложно: собственный метод</w:t>
      </w:r>
      <w:r w:rsidR="005C328F" w:rsidRPr="005C328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C328F">
        <w:rPr>
          <w:rFonts w:ascii="Times New Roman" w:eastAsia="Times New Roman" w:hAnsi="Times New Roman" w:cs="Times New Roman"/>
          <w:sz w:val="24"/>
          <w:szCs w:val="28"/>
        </w:rPr>
        <w:t>не оптимизирован</w:t>
      </w:r>
      <w:r w:rsidR="00B177E4">
        <w:rPr>
          <w:rFonts w:ascii="Times New Roman" w:eastAsia="Times New Roman" w:hAnsi="Times New Roman" w:cs="Times New Roman"/>
          <w:sz w:val="24"/>
          <w:szCs w:val="28"/>
        </w:rPr>
        <w:t xml:space="preserve"> и может проверять на лишнее + большое количество циклов для проверки плохо сказываетс</w:t>
      </w:r>
      <w:r w:rsidR="009E2F63">
        <w:rPr>
          <w:rFonts w:ascii="Times New Roman" w:eastAsia="Times New Roman" w:hAnsi="Times New Roman" w:cs="Times New Roman"/>
          <w:sz w:val="24"/>
          <w:szCs w:val="28"/>
        </w:rPr>
        <w:t>я на скорости, а</w:t>
      </w:r>
      <w:r w:rsidR="00522EF8">
        <w:rPr>
          <w:rFonts w:ascii="Times New Roman" w:eastAsia="Times New Roman" w:hAnsi="Times New Roman" w:cs="Times New Roman"/>
          <w:sz w:val="24"/>
          <w:szCs w:val="28"/>
        </w:rPr>
        <w:t xml:space="preserve"> также есть условные конструкции</w:t>
      </w:r>
      <w:r w:rsidR="00BE7BBA">
        <w:rPr>
          <w:rFonts w:ascii="Times New Roman" w:eastAsia="Times New Roman" w:hAnsi="Times New Roman" w:cs="Times New Roman"/>
          <w:sz w:val="24"/>
          <w:szCs w:val="28"/>
        </w:rPr>
        <w:t>, а библиотека</w:t>
      </w:r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507998">
        <w:rPr>
          <w:rFonts w:ascii="Times New Roman" w:eastAsia="Times New Roman" w:hAnsi="Times New Roman" w:cs="Times New Roman"/>
          <w:sz w:val="24"/>
          <w:szCs w:val="28"/>
        </w:rPr>
        <w:t xml:space="preserve">тоже делает лишние </w:t>
      </w:r>
      <w:r w:rsidR="005F6ACC">
        <w:rPr>
          <w:rFonts w:ascii="Times New Roman" w:eastAsia="Times New Roman" w:hAnsi="Times New Roman" w:cs="Times New Roman"/>
          <w:sz w:val="24"/>
          <w:szCs w:val="28"/>
        </w:rPr>
        <w:t>проверки, но они там оптимизированы больше, чем в моем коде</w:t>
      </w:r>
      <w:r w:rsidR="00111DEC">
        <w:rPr>
          <w:rFonts w:ascii="Times New Roman" w:eastAsia="Times New Roman" w:hAnsi="Times New Roman" w:cs="Times New Roman"/>
          <w:sz w:val="24"/>
          <w:szCs w:val="28"/>
        </w:rPr>
        <w:t>. А метод с регулярными выражениями работает медленно, потому что сами регулярные выражения достаточно медленные.</w:t>
      </w:r>
    </w:p>
    <w:p w14:paraId="5BAEDE93" w14:textId="77777777" w:rsidR="00966977" w:rsidRPr="004E482D" w:rsidRDefault="0096697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66977">
        <w:rPr>
          <w:rFonts w:ascii="Times New Roman" w:eastAsia="Times New Roman" w:hAnsi="Times New Roman" w:cs="Times New Roman"/>
          <w:i/>
          <w:sz w:val="24"/>
          <w:szCs w:val="28"/>
        </w:rPr>
        <w:lastRenderedPageBreak/>
        <w:t>Задание</w:t>
      </w:r>
      <w:r w:rsidRPr="00484B65">
        <w:rPr>
          <w:rFonts w:ascii="Times New Roman" w:eastAsia="Times New Roman" w:hAnsi="Times New Roman" w:cs="Times New Roman"/>
          <w:i/>
          <w:sz w:val="24"/>
          <w:szCs w:val="28"/>
          <w:lang w:val="en-US"/>
        </w:rPr>
        <w:t xml:space="preserve"> №5</w:t>
      </w:r>
    </w:p>
    <w:p w14:paraId="303AD517" w14:textId="77777777" w:rsidR="00846C6F" w:rsidRPr="00846C6F" w:rsidRDefault="00846C6F" w:rsidP="00846C6F">
      <w:pPr>
        <w:pStyle w:val="HTML"/>
        <w:shd w:val="clear" w:color="auto" w:fill="1E1F22"/>
        <w:rPr>
          <w:color w:val="BCBEC4"/>
          <w:lang w:val="en-US"/>
        </w:rPr>
      </w:pPr>
      <w:r w:rsidRPr="00846C6F">
        <w:rPr>
          <w:color w:val="CF8E6D"/>
          <w:lang w:val="en-US"/>
        </w:rPr>
        <w:t xml:space="preserve">import </w:t>
      </w:r>
      <w:r w:rsidRPr="00846C6F">
        <w:rPr>
          <w:color w:val="BCBEC4"/>
          <w:lang w:val="en-US"/>
        </w:rPr>
        <w:t>re</w:t>
      </w:r>
      <w:r w:rsidRPr="00846C6F">
        <w:rPr>
          <w:color w:val="BCBEC4"/>
          <w:lang w:val="en-US"/>
        </w:rPr>
        <w:br/>
      </w:r>
      <w:r w:rsidRPr="00846C6F">
        <w:rPr>
          <w:color w:val="CF8E6D"/>
          <w:lang w:val="en-US"/>
        </w:rPr>
        <w:t xml:space="preserve">def </w:t>
      </w:r>
      <w:proofErr w:type="spellStart"/>
      <w:r w:rsidRPr="00846C6F">
        <w:rPr>
          <w:color w:val="56A8F5"/>
          <w:lang w:val="en-US"/>
        </w:rPr>
        <w:t>xml_parse</w:t>
      </w:r>
      <w:proofErr w:type="spellEnd"/>
      <w:r w:rsidRPr="00846C6F">
        <w:rPr>
          <w:color w:val="BCBEC4"/>
          <w:lang w:val="en-US"/>
        </w:rPr>
        <w:t>(</w:t>
      </w:r>
      <w:proofErr w:type="spellStart"/>
      <w:r w:rsidRPr="00846C6F">
        <w:rPr>
          <w:color w:val="BCBEC4"/>
          <w:lang w:val="en-US"/>
        </w:rPr>
        <w:t>input_file</w:t>
      </w:r>
      <w:proofErr w:type="spellEnd"/>
      <w:r w:rsidRPr="00846C6F">
        <w:rPr>
          <w:color w:val="BCBEC4"/>
          <w:lang w:val="en-US"/>
        </w:rPr>
        <w:t xml:space="preserve">: </w:t>
      </w:r>
      <w:r w:rsidRPr="00846C6F">
        <w:rPr>
          <w:color w:val="8888C6"/>
          <w:lang w:val="en-US"/>
        </w:rPr>
        <w:t>str</w:t>
      </w:r>
      <w:r w:rsidRPr="00846C6F">
        <w:rPr>
          <w:color w:val="BCBEC4"/>
          <w:lang w:val="en-US"/>
        </w:rPr>
        <w:t>):</w:t>
      </w:r>
      <w:r w:rsidRPr="00846C6F">
        <w:rPr>
          <w:color w:val="BCBEC4"/>
          <w:lang w:val="en-US"/>
        </w:rPr>
        <w:br/>
        <w:t xml:space="preserve">    </w:t>
      </w:r>
      <w:proofErr w:type="spellStart"/>
      <w:r w:rsidRPr="00846C6F">
        <w:rPr>
          <w:color w:val="BCBEC4"/>
          <w:lang w:val="en-US"/>
        </w:rPr>
        <w:t>xml_text</w:t>
      </w:r>
      <w:proofErr w:type="spellEnd"/>
      <w:r w:rsidRPr="00846C6F">
        <w:rPr>
          <w:color w:val="BCBEC4"/>
          <w:lang w:val="en-US"/>
        </w:rPr>
        <w:t xml:space="preserve"> = </w:t>
      </w:r>
      <w:r w:rsidRPr="00846C6F">
        <w:rPr>
          <w:color w:val="6AAB73"/>
          <w:lang w:val="en-US"/>
        </w:rPr>
        <w:t>''</w:t>
      </w:r>
      <w:r w:rsidRPr="00846C6F">
        <w:rPr>
          <w:color w:val="BCBEC4"/>
          <w:lang w:val="en-US"/>
        </w:rPr>
        <w:t>.join(</w:t>
      </w:r>
      <w:r w:rsidRPr="00846C6F">
        <w:rPr>
          <w:color w:val="8888C6"/>
          <w:lang w:val="en-US"/>
        </w:rPr>
        <w:t>open</w:t>
      </w:r>
      <w:r w:rsidRPr="00846C6F">
        <w:rPr>
          <w:color w:val="BCBEC4"/>
          <w:lang w:val="en-US"/>
        </w:rPr>
        <w:t>(</w:t>
      </w:r>
      <w:proofErr w:type="spellStart"/>
      <w:r w:rsidRPr="00846C6F">
        <w:rPr>
          <w:color w:val="BCBEC4"/>
          <w:lang w:val="en-US"/>
        </w:rPr>
        <w:t>input_file</w:t>
      </w:r>
      <w:proofErr w:type="spellEnd"/>
      <w:r w:rsidRPr="00846C6F">
        <w:rPr>
          <w:color w:val="BCBEC4"/>
          <w:lang w:val="en-US"/>
        </w:rPr>
        <w:t xml:space="preserve">, </w:t>
      </w:r>
      <w:r w:rsidRPr="00846C6F">
        <w:rPr>
          <w:color w:val="AA4926"/>
          <w:lang w:val="en-US"/>
        </w:rPr>
        <w:t>encoding</w:t>
      </w:r>
      <w:r w:rsidRPr="00846C6F">
        <w:rPr>
          <w:color w:val="BCBEC4"/>
          <w:lang w:val="en-US"/>
        </w:rPr>
        <w:t>=</w:t>
      </w:r>
      <w:r w:rsidRPr="00846C6F">
        <w:rPr>
          <w:color w:val="6AAB73"/>
          <w:lang w:val="en-US"/>
        </w:rPr>
        <w:t>'utf-8'</w:t>
      </w:r>
      <w:r w:rsidRPr="00846C6F">
        <w:rPr>
          <w:color w:val="BCBEC4"/>
          <w:lang w:val="en-US"/>
        </w:rPr>
        <w:t>).</w:t>
      </w:r>
      <w:proofErr w:type="spellStart"/>
      <w:r w:rsidRPr="00846C6F">
        <w:rPr>
          <w:color w:val="BCBEC4"/>
          <w:lang w:val="en-US"/>
        </w:rPr>
        <w:t>readlines</w:t>
      </w:r>
      <w:proofErr w:type="spellEnd"/>
      <w:r w:rsidRPr="00846C6F">
        <w:rPr>
          <w:color w:val="BCBEC4"/>
          <w:lang w:val="en-US"/>
        </w:rPr>
        <w:t>()[</w:t>
      </w:r>
      <w:r w:rsidRPr="00846C6F">
        <w:rPr>
          <w:color w:val="2AACB8"/>
          <w:lang w:val="en-US"/>
        </w:rPr>
        <w:t>0</w:t>
      </w:r>
      <w:r w:rsidRPr="00846C6F">
        <w:rPr>
          <w:color w:val="BCBEC4"/>
          <w:lang w:val="en-US"/>
        </w:rPr>
        <w:t>:])</w:t>
      </w:r>
      <w:r w:rsidRPr="00846C6F">
        <w:rPr>
          <w:color w:val="BCBEC4"/>
          <w:lang w:val="en-US"/>
        </w:rPr>
        <w:br/>
        <w:t xml:space="preserve">    </w:t>
      </w:r>
      <w:r w:rsidRPr="00846C6F">
        <w:rPr>
          <w:color w:val="CF8E6D"/>
          <w:lang w:val="en-US"/>
        </w:rPr>
        <w:t xml:space="preserve">return </w:t>
      </w:r>
      <w:proofErr w:type="spellStart"/>
      <w:r w:rsidRPr="00846C6F">
        <w:rPr>
          <w:color w:val="BCBEC4"/>
          <w:lang w:val="en-US"/>
        </w:rPr>
        <w:t>xml_text</w:t>
      </w:r>
      <w:proofErr w:type="spellEnd"/>
      <w:r w:rsidRPr="00846C6F">
        <w:rPr>
          <w:color w:val="BCBEC4"/>
          <w:lang w:val="en-US"/>
        </w:rPr>
        <w:br/>
      </w:r>
      <w:r w:rsidRPr="00846C6F">
        <w:rPr>
          <w:color w:val="CF8E6D"/>
          <w:lang w:val="en-US"/>
        </w:rPr>
        <w:t xml:space="preserve">def </w:t>
      </w:r>
      <w:proofErr w:type="spellStart"/>
      <w:r w:rsidRPr="00846C6F">
        <w:rPr>
          <w:color w:val="56A8F5"/>
          <w:lang w:val="en-US"/>
        </w:rPr>
        <w:t>parse_part</w:t>
      </w:r>
      <w:proofErr w:type="spellEnd"/>
      <w:r w:rsidRPr="00846C6F">
        <w:rPr>
          <w:color w:val="BCBEC4"/>
          <w:lang w:val="en-US"/>
        </w:rPr>
        <w:t>(a):</w:t>
      </w:r>
      <w:r w:rsidRPr="00846C6F">
        <w:rPr>
          <w:color w:val="BCBEC4"/>
          <w:lang w:val="en-US"/>
        </w:rPr>
        <w:br/>
        <w:t xml:space="preserve">    count=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</w:t>
      </w:r>
      <w:r w:rsidRPr="00846C6F">
        <w:rPr>
          <w:color w:val="BCBEC4"/>
          <w:lang w:val="en-US"/>
        </w:rPr>
        <w:t>line=a</w:t>
      </w:r>
      <w:r w:rsidRPr="00846C6F">
        <w:rPr>
          <w:color w:val="BCBEC4"/>
          <w:lang w:val="en-US"/>
        </w:rPr>
        <w:br/>
        <w:t xml:space="preserve">    </w:t>
      </w:r>
      <w:proofErr w:type="spellStart"/>
      <w:r w:rsidRPr="00846C6F">
        <w:rPr>
          <w:color w:val="6F737A"/>
          <w:lang w:val="en-US"/>
        </w:rPr>
        <w:t>i</w:t>
      </w:r>
      <w:proofErr w:type="spellEnd"/>
      <w:r w:rsidRPr="00846C6F">
        <w:rPr>
          <w:color w:val="BCBEC4"/>
          <w:lang w:val="en-US"/>
        </w:rPr>
        <w:t>=</w:t>
      </w:r>
      <w:r w:rsidRPr="00846C6F">
        <w:rPr>
          <w:color w:val="2AACB8"/>
          <w:lang w:val="en-US"/>
        </w:rPr>
        <w:t>0</w:t>
      </w:r>
      <w:r w:rsidRPr="00846C6F">
        <w:rPr>
          <w:color w:val="2AACB8"/>
          <w:lang w:val="en-US"/>
        </w:rPr>
        <w:br/>
        <w:t xml:space="preserve">    </w:t>
      </w:r>
      <w:r w:rsidRPr="00846C6F">
        <w:rPr>
          <w:color w:val="6F737A"/>
          <w:lang w:val="en-US"/>
        </w:rPr>
        <w:t>tag</w:t>
      </w:r>
      <w:r w:rsidRPr="00846C6F">
        <w:rPr>
          <w:color w:val="BCBEC4"/>
          <w:lang w:val="en-US"/>
        </w:rPr>
        <w:t>=</w:t>
      </w:r>
      <w:r w:rsidRPr="00846C6F">
        <w:rPr>
          <w:color w:val="6AAB73"/>
          <w:lang w:val="en-US"/>
        </w:rPr>
        <w:t>""</w:t>
      </w:r>
      <w:r w:rsidRPr="00846C6F">
        <w:rPr>
          <w:color w:val="6AAB73"/>
          <w:lang w:val="en-US"/>
        </w:rPr>
        <w:br/>
        <w:t xml:space="preserve">    </w:t>
      </w:r>
      <w:r w:rsidRPr="00846C6F">
        <w:rPr>
          <w:color w:val="BCBEC4"/>
          <w:lang w:val="en-US"/>
        </w:rPr>
        <w:t>answer=[]</w:t>
      </w:r>
      <w:r w:rsidRPr="00846C6F">
        <w:rPr>
          <w:color w:val="BCBEC4"/>
          <w:lang w:val="en-US"/>
        </w:rPr>
        <w:br/>
        <w:t xml:space="preserve">    </w:t>
      </w:r>
      <w:r w:rsidRPr="00846C6F">
        <w:rPr>
          <w:color w:val="CF8E6D"/>
          <w:lang w:val="en-US"/>
        </w:rPr>
        <w:t xml:space="preserve">while </w:t>
      </w:r>
      <w:r w:rsidRPr="00846C6F">
        <w:rPr>
          <w:color w:val="BCBEC4"/>
          <w:lang w:val="en-US"/>
        </w:rPr>
        <w:t>line!=</w:t>
      </w:r>
      <w:r w:rsidRPr="00846C6F">
        <w:rPr>
          <w:color w:val="6AAB73"/>
          <w:lang w:val="en-US"/>
        </w:rPr>
        <w:t>""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tag = </w:t>
      </w:r>
      <w:proofErr w:type="spellStart"/>
      <w:r w:rsidRPr="00846C6F">
        <w:rPr>
          <w:color w:val="BCBEC4"/>
          <w:lang w:val="en-US"/>
        </w:rPr>
        <w:t>re.search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r'</w:t>
      </w:r>
      <w:r w:rsidRPr="00846C6F">
        <w:rPr>
          <w:color w:val="6AAB73"/>
          <w:shd w:val="clear" w:color="auto" w:fill="293C40"/>
          <w:lang w:val="en-US"/>
        </w:rPr>
        <w:t>&lt;[^&gt;]*&gt;</w:t>
      </w:r>
      <w:r w:rsidRPr="00846C6F">
        <w:rPr>
          <w:color w:val="6AAB73"/>
          <w:lang w:val="en-US"/>
        </w:rPr>
        <w:t>'</w:t>
      </w:r>
      <w:r w:rsidRPr="00846C6F">
        <w:rPr>
          <w:color w:val="BCBEC4"/>
          <w:lang w:val="en-US"/>
        </w:rPr>
        <w:t>, line)</w:t>
      </w:r>
      <w:r w:rsidRPr="00846C6F">
        <w:rPr>
          <w:color w:val="BCBEC4"/>
          <w:lang w:val="en-US"/>
        </w:rPr>
        <w:br/>
        <w:t xml:space="preserve">        start = </w:t>
      </w:r>
      <w:proofErr w:type="spellStart"/>
      <w:r w:rsidRPr="00846C6F">
        <w:rPr>
          <w:color w:val="BCBEC4"/>
          <w:lang w:val="en-US"/>
        </w:rPr>
        <w:t>tag.start</w:t>
      </w:r>
      <w:proofErr w:type="spellEnd"/>
      <w:r w:rsidRPr="00846C6F">
        <w:rPr>
          <w:color w:val="BCBEC4"/>
          <w:lang w:val="en-US"/>
        </w:rPr>
        <w:t>()</w:t>
      </w:r>
      <w:r w:rsidRPr="00846C6F">
        <w:rPr>
          <w:color w:val="BCBEC4"/>
          <w:lang w:val="en-US"/>
        </w:rPr>
        <w:br/>
        <w:t xml:space="preserve">        end = </w:t>
      </w:r>
      <w:proofErr w:type="spellStart"/>
      <w:r w:rsidRPr="00846C6F">
        <w:rPr>
          <w:color w:val="BCBEC4"/>
          <w:lang w:val="en-US"/>
        </w:rPr>
        <w:t>tag.end</w:t>
      </w:r>
      <w:proofErr w:type="spellEnd"/>
      <w:r w:rsidRPr="00846C6F">
        <w:rPr>
          <w:color w:val="BCBEC4"/>
          <w:lang w:val="en-US"/>
        </w:rPr>
        <w:t>()</w:t>
      </w:r>
      <w:r w:rsidRPr="00846C6F">
        <w:rPr>
          <w:color w:val="BCBEC4"/>
          <w:lang w:val="en-US"/>
        </w:rPr>
        <w:br/>
        <w:t xml:space="preserve">        tag1 = line[start+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:end-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]</w:t>
      </w:r>
      <w:r w:rsidRPr="00846C6F">
        <w:rPr>
          <w:color w:val="BCBEC4"/>
          <w:lang w:val="en-US"/>
        </w:rPr>
        <w:br/>
        <w:t xml:space="preserve">        </w:t>
      </w:r>
      <w:r w:rsidRPr="00846C6F">
        <w:rPr>
          <w:color w:val="CF8E6D"/>
          <w:lang w:val="en-US"/>
        </w:rPr>
        <w:t xml:space="preserve">if </w:t>
      </w:r>
      <w:r w:rsidRPr="00846C6F">
        <w:rPr>
          <w:color w:val="BCBEC4"/>
          <w:lang w:val="en-US"/>
        </w:rPr>
        <w:t>tag1!=</w:t>
      </w:r>
      <w:r w:rsidRPr="00846C6F">
        <w:rPr>
          <w:color w:val="6AAB73"/>
          <w:lang w:val="en-US"/>
        </w:rPr>
        <w:t>'?xml version="1.0" encoding="UTF-8" ?'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</w:t>
      </w:r>
      <w:r w:rsidRPr="00846C6F">
        <w:rPr>
          <w:color w:val="CF8E6D"/>
          <w:lang w:val="en-US"/>
        </w:rPr>
        <w:t xml:space="preserve">if not </w:t>
      </w:r>
      <w:proofErr w:type="spellStart"/>
      <w:r w:rsidRPr="00846C6F">
        <w:rPr>
          <w:color w:val="BCBEC4"/>
          <w:lang w:val="en-US"/>
        </w:rPr>
        <w:t>re.fullmatch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r"</w:t>
      </w:r>
      <w:r w:rsidRPr="00846C6F">
        <w:rPr>
          <w:color w:val="6AAB73"/>
          <w:shd w:val="clear" w:color="auto" w:fill="293C40"/>
          <w:lang w:val="en-US"/>
        </w:rPr>
        <w:t>/*</w:t>
      </w:r>
      <w:r w:rsidRPr="00846C6F">
        <w:rPr>
          <w:color w:val="6AAB73"/>
          <w:lang w:val="en-US"/>
        </w:rPr>
        <w:t>"</w:t>
      </w:r>
      <w:r w:rsidRPr="00846C6F">
        <w:rPr>
          <w:color w:val="BCBEC4"/>
          <w:lang w:val="en-US"/>
        </w:rPr>
        <w:t xml:space="preserve">,tag1) </w:t>
      </w:r>
      <w:r w:rsidRPr="00846C6F">
        <w:rPr>
          <w:color w:val="CF8E6D"/>
          <w:lang w:val="en-US"/>
        </w:rPr>
        <w:t xml:space="preserve">and </w:t>
      </w:r>
      <w:r w:rsidRPr="00846C6F">
        <w:rPr>
          <w:color w:val="BCBEC4"/>
          <w:lang w:val="en-US"/>
        </w:rPr>
        <w:t>tag1[</w:t>
      </w:r>
      <w:r w:rsidRPr="00846C6F">
        <w:rPr>
          <w:color w:val="2AACB8"/>
          <w:lang w:val="en-US"/>
        </w:rPr>
        <w:t>0</w:t>
      </w:r>
      <w:r w:rsidRPr="00846C6F">
        <w:rPr>
          <w:color w:val="BCBEC4"/>
          <w:lang w:val="en-US"/>
        </w:rPr>
        <w:t>]!=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tag=</w:t>
      </w:r>
      <w:proofErr w:type="spellStart"/>
      <w:r w:rsidRPr="00846C6F">
        <w:rPr>
          <w:color w:val="BCBEC4"/>
          <w:lang w:val="en-US"/>
        </w:rPr>
        <w:t>re.search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r'</w:t>
      </w:r>
      <w:r w:rsidRPr="00846C6F">
        <w:rPr>
          <w:color w:val="6AAB73"/>
          <w:shd w:val="clear" w:color="auto" w:fill="293C40"/>
          <w:lang w:val="en-US"/>
        </w:rPr>
        <w:t>&lt;[^&gt;]*&gt;</w:t>
      </w:r>
      <w:r w:rsidRPr="00846C6F">
        <w:rPr>
          <w:color w:val="6AAB73"/>
          <w:lang w:val="en-US"/>
        </w:rPr>
        <w:t>'</w:t>
      </w:r>
      <w:r w:rsidRPr="00846C6F">
        <w:rPr>
          <w:color w:val="BCBEC4"/>
          <w:lang w:val="en-US"/>
        </w:rPr>
        <w:t>, line[end+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:(</w:t>
      </w:r>
      <w:proofErr w:type="spellStart"/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(line))])</w:t>
      </w:r>
      <w:r w:rsidRPr="00846C6F">
        <w:rPr>
          <w:color w:val="BCBEC4"/>
          <w:lang w:val="en-US"/>
        </w:rPr>
        <w:br/>
        <w:t xml:space="preserve">                </w:t>
      </w:r>
      <w:r w:rsidRPr="00846C6F">
        <w:rPr>
          <w:color w:val="CF8E6D"/>
          <w:lang w:val="en-US"/>
        </w:rPr>
        <w:t xml:space="preserve">if </w:t>
      </w:r>
      <w:r w:rsidRPr="00846C6F">
        <w:rPr>
          <w:color w:val="BCBEC4"/>
          <w:lang w:val="en-US"/>
        </w:rPr>
        <w:t>tag!=</w:t>
      </w:r>
      <w:r w:rsidRPr="00846C6F">
        <w:rPr>
          <w:color w:val="6AAB73"/>
          <w:lang w:val="en-US"/>
        </w:rPr>
        <w:t>'None'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    start1 = </w:t>
      </w:r>
      <w:proofErr w:type="spellStart"/>
      <w:r w:rsidRPr="00846C6F">
        <w:rPr>
          <w:color w:val="BCBEC4"/>
          <w:lang w:val="en-US"/>
        </w:rPr>
        <w:t>tag.start</w:t>
      </w:r>
      <w:proofErr w:type="spellEnd"/>
      <w:r w:rsidRPr="00846C6F">
        <w:rPr>
          <w:color w:val="BCBEC4"/>
          <w:lang w:val="en-US"/>
        </w:rPr>
        <w:t>()</w:t>
      </w:r>
      <w:r w:rsidRPr="00846C6F">
        <w:rPr>
          <w:color w:val="BCBEC4"/>
          <w:lang w:val="en-US"/>
        </w:rPr>
        <w:br/>
        <w:t xml:space="preserve">                    end1= </w:t>
      </w:r>
      <w:proofErr w:type="spellStart"/>
      <w:r w:rsidRPr="00846C6F">
        <w:rPr>
          <w:color w:val="BCBEC4"/>
          <w:lang w:val="en-US"/>
        </w:rPr>
        <w:t>tag.end</w:t>
      </w:r>
      <w:proofErr w:type="spellEnd"/>
      <w:r w:rsidRPr="00846C6F">
        <w:rPr>
          <w:color w:val="BCBEC4"/>
          <w:lang w:val="en-US"/>
        </w:rPr>
        <w:t>()</w:t>
      </w:r>
      <w:r w:rsidRPr="00846C6F">
        <w:rPr>
          <w:color w:val="BCBEC4"/>
          <w:lang w:val="en-US"/>
        </w:rPr>
        <w:br/>
        <w:t xml:space="preserve">                    tag2 = line[end+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+start1+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:end1+end]</w:t>
      </w:r>
      <w:r w:rsidRPr="00846C6F">
        <w:rPr>
          <w:color w:val="BCBEC4"/>
          <w:lang w:val="en-US"/>
        </w:rPr>
        <w:br/>
        <w:t xml:space="preserve">                </w:t>
      </w:r>
      <w:r w:rsidRPr="00846C6F">
        <w:rPr>
          <w:color w:val="CF8E6D"/>
          <w:lang w:val="en-US"/>
        </w:rPr>
        <w:t xml:space="preserve">if </w:t>
      </w:r>
      <w:r w:rsidRPr="00846C6F">
        <w:rPr>
          <w:color w:val="BCBEC4"/>
          <w:lang w:val="en-US"/>
        </w:rPr>
        <w:t>count==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'"'</w:t>
      </w:r>
      <w:r w:rsidRPr="00846C6F">
        <w:rPr>
          <w:color w:val="BCBEC4"/>
          <w:lang w:val="en-US"/>
        </w:rPr>
        <w:t>+tag1+</w:t>
      </w:r>
      <w:r w:rsidRPr="00846C6F">
        <w:rPr>
          <w:color w:val="6AAB73"/>
          <w:lang w:val="en-US"/>
        </w:rPr>
        <w:t>'": [ 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line=line[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    count+=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            </w:t>
      </w:r>
      <w:proofErr w:type="spellStart"/>
      <w:r w:rsidRPr="00846C6F">
        <w:rPr>
          <w:color w:val="CF8E6D"/>
          <w:lang w:val="en-US"/>
        </w:rPr>
        <w:t>elif</w:t>
      </w:r>
      <w:proofErr w:type="spellEnd"/>
      <w:r w:rsidRPr="00846C6F">
        <w:rPr>
          <w:color w:val="CF8E6D"/>
          <w:lang w:val="en-US"/>
        </w:rPr>
        <w:t xml:space="preserve"> </w:t>
      </w:r>
      <w:r w:rsidRPr="00846C6F">
        <w:rPr>
          <w:color w:val="BCBEC4"/>
          <w:lang w:val="en-US"/>
        </w:rPr>
        <w:t>count&gt;=</w:t>
      </w:r>
      <w:r w:rsidRPr="00846C6F">
        <w:rPr>
          <w:color w:val="2AACB8"/>
          <w:lang w:val="en-US"/>
        </w:rPr>
        <w:t xml:space="preserve">3 </w:t>
      </w:r>
      <w:r w:rsidRPr="00846C6F">
        <w:rPr>
          <w:color w:val="CF8E6D"/>
          <w:lang w:val="en-US"/>
        </w:rPr>
        <w:t xml:space="preserve">and </w:t>
      </w:r>
      <w:r w:rsidRPr="00846C6F">
        <w:rPr>
          <w:color w:val="BCBEC4"/>
          <w:lang w:val="en-US"/>
        </w:rPr>
        <w:t>(tag2==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 xml:space="preserve">+tag1 </w:t>
      </w:r>
      <w:r w:rsidRPr="00846C6F">
        <w:rPr>
          <w:color w:val="CF8E6D"/>
          <w:lang w:val="en-US"/>
        </w:rPr>
        <w:t xml:space="preserve">or </w:t>
      </w:r>
      <w:r w:rsidRPr="00846C6F">
        <w:rPr>
          <w:color w:val="BCBEC4"/>
          <w:lang w:val="en-US"/>
        </w:rPr>
        <w:t>tag1==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>+tag2) :</w:t>
      </w:r>
      <w:r w:rsidRPr="00846C6F">
        <w:rPr>
          <w:color w:val="BCBEC4"/>
          <w:lang w:val="en-US"/>
        </w:rPr>
        <w:br/>
        <w:t xml:space="preserve">                    </w:t>
      </w:r>
      <w:r w:rsidRPr="00846C6F">
        <w:rPr>
          <w:color w:val="CF8E6D"/>
          <w:lang w:val="en-US"/>
        </w:rPr>
        <w:t xml:space="preserve">if </w:t>
      </w:r>
      <w:proofErr w:type="spellStart"/>
      <w:r w:rsidRPr="00846C6F">
        <w:rPr>
          <w:color w:val="BCBEC4"/>
          <w:lang w:val="en-US"/>
        </w:rPr>
        <w:t>re.fullmatch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r"</w:t>
      </w:r>
      <w:r w:rsidRPr="00846C6F">
        <w:rPr>
          <w:color w:val="6AAB73"/>
          <w:shd w:val="clear" w:color="auto" w:fill="293C40"/>
          <w:lang w:val="en-US"/>
        </w:rPr>
        <w:t>^[0-9]+$</w:t>
      </w:r>
      <w:r w:rsidRPr="00846C6F">
        <w:rPr>
          <w:color w:val="6AAB73"/>
          <w:lang w:val="en-US"/>
        </w:rPr>
        <w:t>"</w:t>
      </w:r>
      <w:r w:rsidRPr="00846C6F">
        <w:rPr>
          <w:color w:val="BCBEC4"/>
          <w:lang w:val="en-US"/>
        </w:rPr>
        <w:t>,line[end:end+start1+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]):</w:t>
      </w:r>
      <w:r w:rsidRPr="00846C6F">
        <w:rPr>
          <w:color w:val="BCBEC4"/>
          <w:lang w:val="en-US"/>
        </w:rPr>
        <w:br/>
        <w:t xml:space="preserve">    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'"'</w:t>
      </w:r>
      <w:r w:rsidRPr="00846C6F">
        <w:rPr>
          <w:color w:val="BCBEC4"/>
          <w:lang w:val="en-US"/>
        </w:rPr>
        <w:t>+tag1+</w:t>
      </w:r>
      <w:r w:rsidRPr="00846C6F">
        <w:rPr>
          <w:color w:val="6AAB73"/>
          <w:lang w:val="en-US"/>
        </w:rPr>
        <w:t>'": '</w:t>
      </w:r>
      <w:r w:rsidRPr="00846C6F">
        <w:rPr>
          <w:color w:val="BCBEC4"/>
          <w:lang w:val="en-US"/>
        </w:rPr>
        <w:t>+line[end:end+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+start1]+</w:t>
      </w:r>
      <w:r w:rsidRPr="00846C6F">
        <w:rPr>
          <w:color w:val="6AAB73"/>
          <w:lang w:val="en-US"/>
        </w:rPr>
        <w:t>','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</w:t>
      </w:r>
      <w:r w:rsidRPr="00846C6F">
        <w:rPr>
          <w:color w:val="CF8E6D"/>
          <w:lang w:val="en-US"/>
        </w:rPr>
        <w:t>else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'"'</w:t>
      </w:r>
      <w:r w:rsidRPr="00846C6F">
        <w:rPr>
          <w:color w:val="BCBEC4"/>
          <w:lang w:val="en-US"/>
        </w:rPr>
        <w:t>+tag1+</w:t>
      </w:r>
      <w:r w:rsidRPr="00846C6F">
        <w:rPr>
          <w:color w:val="6AAB73"/>
          <w:lang w:val="en-US"/>
        </w:rPr>
        <w:t>'": "'</w:t>
      </w:r>
      <w:r w:rsidRPr="00846C6F">
        <w:rPr>
          <w:color w:val="BCBEC4"/>
          <w:lang w:val="en-US"/>
        </w:rPr>
        <w:t>+line[end:end+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+start1]+</w:t>
      </w:r>
      <w:r w:rsidRPr="00846C6F">
        <w:rPr>
          <w:color w:val="6AAB73"/>
          <w:lang w:val="en-US"/>
        </w:rPr>
        <w:t>'",'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line=line[end1+end:</w:t>
      </w:r>
      <w:r w:rsidRPr="00846C6F">
        <w:rPr>
          <w:color w:val="8888C6"/>
          <w:lang w:val="en-US"/>
        </w:rPr>
        <w:t>len</w:t>
      </w:r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</w:t>
      </w:r>
      <w:proofErr w:type="spellStart"/>
      <w:r w:rsidRPr="00846C6F">
        <w:rPr>
          <w:color w:val="CF8E6D"/>
          <w:lang w:val="en-US"/>
        </w:rPr>
        <w:t>elif</w:t>
      </w:r>
      <w:proofErr w:type="spellEnd"/>
      <w:r w:rsidRPr="00846C6F">
        <w:rPr>
          <w:color w:val="CF8E6D"/>
          <w:lang w:val="en-US"/>
        </w:rPr>
        <w:t xml:space="preserve"> </w:t>
      </w:r>
      <w:r w:rsidRPr="00846C6F">
        <w:rPr>
          <w:color w:val="BCBEC4"/>
          <w:lang w:val="en-US"/>
        </w:rPr>
        <w:t>count&gt;=</w:t>
      </w:r>
      <w:r w:rsidRPr="00846C6F">
        <w:rPr>
          <w:color w:val="2AACB8"/>
          <w:lang w:val="en-US"/>
        </w:rPr>
        <w:t xml:space="preserve">3 </w:t>
      </w:r>
      <w:r w:rsidRPr="00846C6F">
        <w:rPr>
          <w:color w:val="CF8E6D"/>
          <w:lang w:val="en-US"/>
        </w:rPr>
        <w:t xml:space="preserve">and </w:t>
      </w:r>
      <w:r w:rsidRPr="00846C6F">
        <w:rPr>
          <w:color w:val="BCBEC4"/>
          <w:lang w:val="en-US"/>
        </w:rPr>
        <w:t>(tag2!=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 xml:space="preserve">+tag1 </w:t>
      </w:r>
      <w:r w:rsidRPr="00846C6F">
        <w:rPr>
          <w:color w:val="CF8E6D"/>
          <w:lang w:val="en-US"/>
        </w:rPr>
        <w:t xml:space="preserve">or </w:t>
      </w:r>
      <w:r w:rsidRPr="00846C6F">
        <w:rPr>
          <w:color w:val="BCBEC4"/>
          <w:lang w:val="en-US"/>
        </w:rPr>
        <w:t>tag1!=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>+tag2):</w:t>
      </w:r>
      <w:r w:rsidRPr="00846C6F">
        <w:rPr>
          <w:color w:val="BCBEC4"/>
          <w:lang w:val="en-US"/>
        </w:rPr>
        <w:br/>
        <w:t xml:space="preserve">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'"'</w:t>
      </w:r>
      <w:r w:rsidRPr="00846C6F">
        <w:rPr>
          <w:color w:val="BCBEC4"/>
          <w:lang w:val="en-US"/>
        </w:rPr>
        <w:t>+tag1+</w:t>
      </w:r>
      <w:r w:rsidRPr="00846C6F">
        <w:rPr>
          <w:color w:val="6AAB73"/>
          <w:lang w:val="en-US"/>
        </w:rPr>
        <w:t>'": {'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line=line[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    count+=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            </w:t>
      </w:r>
      <w:proofErr w:type="spellStart"/>
      <w:r w:rsidRPr="00846C6F">
        <w:rPr>
          <w:color w:val="CF8E6D"/>
          <w:lang w:val="en-US"/>
        </w:rPr>
        <w:t>elif</w:t>
      </w:r>
      <w:proofErr w:type="spellEnd"/>
      <w:r w:rsidRPr="00846C6F">
        <w:rPr>
          <w:color w:val="CF8E6D"/>
          <w:lang w:val="en-US"/>
        </w:rPr>
        <w:t xml:space="preserve"> </w:t>
      </w:r>
      <w:r w:rsidRPr="00846C6F">
        <w:rPr>
          <w:color w:val="BCBEC4"/>
          <w:lang w:val="en-US"/>
        </w:rPr>
        <w:t>count==</w:t>
      </w:r>
      <w:r w:rsidRPr="00846C6F">
        <w:rPr>
          <w:color w:val="2AACB8"/>
          <w:lang w:val="en-US"/>
        </w:rPr>
        <w:t xml:space="preserve">2 </w:t>
      </w:r>
      <w:r w:rsidRPr="00846C6F">
        <w:rPr>
          <w:color w:val="CF8E6D"/>
          <w:lang w:val="en-US"/>
        </w:rPr>
        <w:t xml:space="preserve">and </w:t>
      </w:r>
      <w:r w:rsidRPr="00846C6F">
        <w:rPr>
          <w:color w:val="BCBEC4"/>
          <w:lang w:val="en-US"/>
        </w:rPr>
        <w:t>(tag2!=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 xml:space="preserve">+tag1 </w:t>
      </w:r>
      <w:r w:rsidRPr="00846C6F">
        <w:rPr>
          <w:color w:val="CF8E6D"/>
          <w:lang w:val="en-US"/>
        </w:rPr>
        <w:t xml:space="preserve">or </w:t>
      </w:r>
      <w:r w:rsidRPr="00846C6F">
        <w:rPr>
          <w:color w:val="BCBEC4"/>
          <w:lang w:val="en-US"/>
        </w:rPr>
        <w:t>tag1!=</w:t>
      </w:r>
      <w:r w:rsidRPr="00846C6F">
        <w:rPr>
          <w:color w:val="6AAB73"/>
          <w:lang w:val="en-US"/>
        </w:rPr>
        <w:t>"/"</w:t>
      </w:r>
      <w:r w:rsidRPr="00846C6F">
        <w:rPr>
          <w:color w:val="BCBEC4"/>
          <w:lang w:val="en-US"/>
        </w:rPr>
        <w:t>+tag2):</w:t>
      </w:r>
      <w:r w:rsidRPr="00846C6F">
        <w:rPr>
          <w:color w:val="BCBEC4"/>
          <w:lang w:val="en-US"/>
        </w:rPr>
        <w:br/>
        <w:t xml:space="preserve">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'{'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</w:r>
      <w:r w:rsidRPr="00846C6F">
        <w:rPr>
          <w:color w:val="BCBEC4"/>
          <w:lang w:val="en-US"/>
        </w:rPr>
        <w:br/>
        <w:t xml:space="preserve">                    line=line[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    count+=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        </w:t>
      </w:r>
      <w:r w:rsidRPr="00846C6F">
        <w:rPr>
          <w:color w:val="CF8E6D"/>
          <w:lang w:val="en-US"/>
        </w:rPr>
        <w:t>else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</w:t>
      </w:r>
      <w:r w:rsidRPr="00846C6F">
        <w:rPr>
          <w:color w:val="CF8E6D"/>
          <w:lang w:val="en-US"/>
        </w:rPr>
        <w:t xml:space="preserve">if </w:t>
      </w:r>
      <w:r w:rsidRPr="00846C6F">
        <w:rPr>
          <w:color w:val="BCBEC4"/>
          <w:lang w:val="en-US"/>
        </w:rPr>
        <w:t>count==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']'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]=answer[-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][</w:t>
      </w:r>
      <w:r w:rsidRPr="00846C6F">
        <w:rPr>
          <w:color w:val="2AACB8"/>
          <w:lang w:val="en-US"/>
        </w:rPr>
        <w:t>0</w:t>
      </w:r>
      <w:r w:rsidRPr="00846C6F">
        <w:rPr>
          <w:color w:val="BCBEC4"/>
          <w:lang w:val="en-US"/>
        </w:rPr>
        <w:t>:</w:t>
      </w:r>
      <w:r w:rsidRPr="00846C6F">
        <w:rPr>
          <w:color w:val="8888C6"/>
          <w:lang w:val="en-US"/>
        </w:rPr>
        <w:t>len</w:t>
      </w:r>
      <w:r w:rsidRPr="00846C6F">
        <w:rPr>
          <w:color w:val="BCBEC4"/>
          <w:lang w:val="en-US"/>
        </w:rPr>
        <w:t>(answer[-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])-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]</w:t>
      </w:r>
      <w:r w:rsidRPr="00846C6F">
        <w:rPr>
          <w:color w:val="BCBEC4"/>
          <w:lang w:val="en-US"/>
        </w:rPr>
        <w:br/>
        <w:t xml:space="preserve">                    line=line[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    count-=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            </w:t>
      </w:r>
      <w:proofErr w:type="spellStart"/>
      <w:r w:rsidRPr="00846C6F">
        <w:rPr>
          <w:color w:val="CF8E6D"/>
          <w:lang w:val="en-US"/>
        </w:rPr>
        <w:t>elif</w:t>
      </w:r>
      <w:proofErr w:type="spellEnd"/>
      <w:r w:rsidRPr="00846C6F">
        <w:rPr>
          <w:color w:val="CF8E6D"/>
          <w:lang w:val="en-US"/>
        </w:rPr>
        <w:t xml:space="preserve"> </w:t>
      </w:r>
      <w:r w:rsidRPr="00846C6F">
        <w:rPr>
          <w:color w:val="BCBEC4"/>
          <w:lang w:val="en-US"/>
        </w:rPr>
        <w:t>count&gt;=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 "</w:t>
      </w:r>
      <w:r w:rsidRPr="00846C6F">
        <w:rPr>
          <w:color w:val="BCBEC4"/>
          <w:lang w:val="en-US"/>
        </w:rPr>
        <w:t>*</w:t>
      </w:r>
      <w:r w:rsidRPr="00846C6F">
        <w:rPr>
          <w:color w:val="2AACB8"/>
          <w:lang w:val="en-US"/>
        </w:rPr>
        <w:t>4</w:t>
      </w:r>
      <w:r w:rsidRPr="00846C6F">
        <w:rPr>
          <w:color w:val="BCBEC4"/>
          <w:lang w:val="en-US"/>
        </w:rPr>
        <w:t>*count+</w:t>
      </w:r>
      <w:r w:rsidRPr="00846C6F">
        <w:rPr>
          <w:color w:val="6AAB73"/>
          <w:lang w:val="en-US"/>
        </w:rPr>
        <w:t>'},'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                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]=answer[-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][</w:t>
      </w:r>
      <w:r w:rsidRPr="00846C6F">
        <w:rPr>
          <w:color w:val="2AACB8"/>
          <w:lang w:val="en-US"/>
        </w:rPr>
        <w:t>0</w:t>
      </w:r>
      <w:r w:rsidRPr="00846C6F">
        <w:rPr>
          <w:color w:val="BCBEC4"/>
          <w:lang w:val="en-US"/>
        </w:rPr>
        <w:t>:</w:t>
      </w:r>
      <w:r w:rsidRPr="00846C6F">
        <w:rPr>
          <w:color w:val="8888C6"/>
          <w:lang w:val="en-US"/>
        </w:rPr>
        <w:t>len</w:t>
      </w:r>
      <w:r w:rsidRPr="00846C6F">
        <w:rPr>
          <w:color w:val="BCBEC4"/>
          <w:lang w:val="en-US"/>
        </w:rPr>
        <w:t>(answer[-</w:t>
      </w:r>
      <w:r w:rsidRPr="00846C6F">
        <w:rPr>
          <w:color w:val="2AACB8"/>
          <w:lang w:val="en-US"/>
        </w:rPr>
        <w:t>2</w:t>
      </w:r>
      <w:r w:rsidRPr="00846C6F">
        <w:rPr>
          <w:color w:val="BCBEC4"/>
          <w:lang w:val="en-US"/>
        </w:rPr>
        <w:t>])-</w:t>
      </w:r>
      <w:r w:rsidRPr="00846C6F">
        <w:rPr>
          <w:color w:val="2AACB8"/>
          <w:lang w:val="en-US"/>
        </w:rPr>
        <w:t>1</w:t>
      </w:r>
      <w:r w:rsidRPr="00846C6F">
        <w:rPr>
          <w:color w:val="BCBEC4"/>
          <w:lang w:val="en-US"/>
        </w:rPr>
        <w:t>]</w:t>
      </w:r>
      <w:r w:rsidRPr="00846C6F">
        <w:rPr>
          <w:color w:val="BCBEC4"/>
          <w:lang w:val="en-US"/>
        </w:rPr>
        <w:br/>
        <w:t xml:space="preserve">                    line=line[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        count-=</w:t>
      </w:r>
      <w:r w:rsidRPr="00846C6F">
        <w:rPr>
          <w:color w:val="2AACB8"/>
          <w:lang w:val="en-US"/>
        </w:rPr>
        <w:t>1</w:t>
      </w:r>
      <w:r w:rsidRPr="00846C6F">
        <w:rPr>
          <w:color w:val="2AACB8"/>
          <w:lang w:val="en-US"/>
        </w:rPr>
        <w:br/>
        <w:t xml:space="preserve">        </w:t>
      </w:r>
      <w:r w:rsidRPr="00846C6F">
        <w:rPr>
          <w:color w:val="CF8E6D"/>
          <w:lang w:val="en-US"/>
        </w:rPr>
        <w:t>else</w:t>
      </w:r>
      <w:r w:rsidRPr="00846C6F">
        <w:rPr>
          <w:color w:val="BCBEC4"/>
          <w:lang w:val="en-US"/>
        </w:rPr>
        <w:t>:</w:t>
      </w:r>
      <w:r w:rsidRPr="00846C6F">
        <w:rPr>
          <w:color w:val="BCBEC4"/>
          <w:lang w:val="en-US"/>
        </w:rPr>
        <w:br/>
        <w:t xml:space="preserve">            line = line[</w:t>
      </w:r>
      <w:proofErr w:type="spellStart"/>
      <w:r w:rsidRPr="00846C6F">
        <w:rPr>
          <w:color w:val="BCBEC4"/>
          <w:lang w:val="en-US"/>
        </w:rPr>
        <w:t>end:</w:t>
      </w:r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(line)]</w:t>
      </w:r>
      <w:r w:rsidRPr="00846C6F">
        <w:rPr>
          <w:color w:val="BCBEC4"/>
          <w:lang w:val="en-US"/>
        </w:rPr>
        <w:br/>
        <w:t xml:space="preserve">        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"{"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 xml:space="preserve">    </w:t>
      </w:r>
      <w:proofErr w:type="spellStart"/>
      <w:r w:rsidRPr="00846C6F">
        <w:rPr>
          <w:color w:val="BCBEC4"/>
          <w:lang w:val="en-US"/>
        </w:rPr>
        <w:t>answer.append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"}"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</w:r>
      <w:r w:rsidRPr="00846C6F">
        <w:rPr>
          <w:color w:val="BCBEC4"/>
          <w:lang w:val="en-US"/>
        </w:rPr>
        <w:lastRenderedPageBreak/>
        <w:t xml:space="preserve">    </w:t>
      </w:r>
      <w:r w:rsidRPr="00846C6F">
        <w:rPr>
          <w:color w:val="CF8E6D"/>
          <w:lang w:val="en-US"/>
        </w:rPr>
        <w:t xml:space="preserve">return </w:t>
      </w:r>
      <w:r w:rsidRPr="00846C6F">
        <w:rPr>
          <w:color w:val="BCBEC4"/>
          <w:lang w:val="en-US"/>
        </w:rPr>
        <w:t>(answer)</w:t>
      </w:r>
      <w:r w:rsidRPr="00846C6F">
        <w:rPr>
          <w:color w:val="BCBEC4"/>
          <w:lang w:val="en-US"/>
        </w:rPr>
        <w:br/>
        <w:t>array=</w:t>
      </w:r>
      <w:proofErr w:type="spellStart"/>
      <w:r w:rsidRPr="00846C6F">
        <w:rPr>
          <w:color w:val="BCBEC4"/>
          <w:lang w:val="en-US"/>
        </w:rPr>
        <w:t>xml_parse</w:t>
      </w:r>
      <w:proofErr w:type="spellEnd"/>
      <w:r w:rsidRPr="00846C6F">
        <w:rPr>
          <w:color w:val="BCBEC4"/>
          <w:lang w:val="en-US"/>
        </w:rPr>
        <w:t>(</w:t>
      </w:r>
      <w:r w:rsidRPr="00846C6F">
        <w:rPr>
          <w:color w:val="6AAB73"/>
          <w:lang w:val="en-US"/>
        </w:rPr>
        <w:t>"person.xml"</w:t>
      </w:r>
      <w:r w:rsidRPr="00846C6F">
        <w:rPr>
          <w:color w:val="BCBEC4"/>
          <w:lang w:val="en-US"/>
        </w:rPr>
        <w:t>)</w:t>
      </w:r>
      <w:r w:rsidRPr="00846C6F">
        <w:rPr>
          <w:color w:val="BCBEC4"/>
          <w:lang w:val="en-US"/>
        </w:rPr>
        <w:br/>
        <w:t>array=</w:t>
      </w:r>
      <w:proofErr w:type="spellStart"/>
      <w:r w:rsidRPr="00846C6F">
        <w:rPr>
          <w:color w:val="BCBEC4"/>
          <w:lang w:val="en-US"/>
        </w:rPr>
        <w:t>parse_part</w:t>
      </w:r>
      <w:proofErr w:type="spellEnd"/>
      <w:r w:rsidRPr="00846C6F">
        <w:rPr>
          <w:color w:val="BCBEC4"/>
          <w:lang w:val="en-US"/>
        </w:rPr>
        <w:t>(array)</w:t>
      </w:r>
      <w:r w:rsidRPr="00846C6F">
        <w:rPr>
          <w:color w:val="BCBEC4"/>
          <w:lang w:val="en-US"/>
        </w:rPr>
        <w:br/>
      </w:r>
      <w:r w:rsidRPr="00846C6F">
        <w:rPr>
          <w:color w:val="CF8E6D"/>
          <w:lang w:val="en-US"/>
        </w:rPr>
        <w:t xml:space="preserve">for </w:t>
      </w:r>
      <w:proofErr w:type="spellStart"/>
      <w:r w:rsidRPr="00846C6F">
        <w:rPr>
          <w:color w:val="BCBEC4"/>
          <w:lang w:val="en-US"/>
        </w:rPr>
        <w:t>i</w:t>
      </w:r>
      <w:proofErr w:type="spellEnd"/>
      <w:r w:rsidRPr="00846C6F">
        <w:rPr>
          <w:color w:val="BCBEC4"/>
          <w:lang w:val="en-US"/>
        </w:rPr>
        <w:t xml:space="preserve"> </w:t>
      </w:r>
      <w:r w:rsidRPr="00846C6F">
        <w:rPr>
          <w:color w:val="CF8E6D"/>
          <w:lang w:val="en-US"/>
        </w:rPr>
        <w:t xml:space="preserve">in </w:t>
      </w:r>
      <w:r w:rsidRPr="00846C6F">
        <w:rPr>
          <w:color w:val="8888C6"/>
          <w:lang w:val="en-US"/>
        </w:rPr>
        <w:t>range</w:t>
      </w:r>
      <w:r w:rsidRPr="00846C6F">
        <w:rPr>
          <w:color w:val="BCBEC4"/>
          <w:lang w:val="en-US"/>
        </w:rPr>
        <w:t>(</w:t>
      </w:r>
      <w:proofErr w:type="spellStart"/>
      <w:r w:rsidRPr="00846C6F">
        <w:rPr>
          <w:color w:val="8888C6"/>
          <w:lang w:val="en-US"/>
        </w:rPr>
        <w:t>len</w:t>
      </w:r>
      <w:proofErr w:type="spellEnd"/>
      <w:r w:rsidRPr="00846C6F">
        <w:rPr>
          <w:color w:val="BCBEC4"/>
          <w:lang w:val="en-US"/>
        </w:rPr>
        <w:t>(array)):</w:t>
      </w:r>
      <w:r w:rsidRPr="00846C6F">
        <w:rPr>
          <w:color w:val="BCBEC4"/>
          <w:lang w:val="en-US"/>
        </w:rPr>
        <w:br/>
        <w:t xml:space="preserve">    </w:t>
      </w:r>
      <w:r w:rsidRPr="00846C6F">
        <w:rPr>
          <w:color w:val="8888C6"/>
          <w:lang w:val="en-US"/>
        </w:rPr>
        <w:t>print</w:t>
      </w:r>
      <w:r w:rsidRPr="00846C6F">
        <w:rPr>
          <w:color w:val="BCBEC4"/>
          <w:lang w:val="en-US"/>
        </w:rPr>
        <w:t>(array[</w:t>
      </w:r>
      <w:proofErr w:type="spellStart"/>
      <w:r w:rsidRPr="00846C6F">
        <w:rPr>
          <w:color w:val="BCBEC4"/>
          <w:lang w:val="en-US"/>
        </w:rPr>
        <w:t>i</w:t>
      </w:r>
      <w:proofErr w:type="spellEnd"/>
      <w:r w:rsidRPr="00846C6F">
        <w:rPr>
          <w:color w:val="BCBEC4"/>
          <w:lang w:val="en-US"/>
        </w:rPr>
        <w:t>])</w:t>
      </w:r>
    </w:p>
    <w:p w14:paraId="5E9ECD12" w14:textId="77777777" w:rsidR="00A86199" w:rsidRPr="00BF07C6" w:rsidRDefault="00B5338D" w:rsidP="00B5338D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BF07C6">
        <w:rPr>
          <w:rFonts w:ascii="Times New Roman" w:eastAsia="Times New Roman" w:hAnsi="Times New Roman" w:cs="Times New Roman"/>
          <w:sz w:val="24"/>
          <w:szCs w:val="28"/>
          <w:lang w:val="en-US"/>
        </w:rPr>
        <w:br w:type="page"/>
      </w:r>
    </w:p>
    <w:p w14:paraId="0D2E1079" w14:textId="77777777" w:rsidR="00BF07C6" w:rsidRDefault="00A86199" w:rsidP="00BF07C6">
      <w:pPr>
        <w:pStyle w:val="1"/>
      </w:pPr>
      <w:bookmarkStart w:id="4" w:name="_Toc150869420"/>
      <w:r w:rsidRPr="00C45A61">
        <w:lastRenderedPageBreak/>
        <w:t>Ответы на вопросы</w:t>
      </w:r>
      <w:bookmarkEnd w:id="4"/>
    </w:p>
    <w:p w14:paraId="73C85898" w14:textId="3C268CEA" w:rsidR="00FD4FC4" w:rsidRPr="008F0A10" w:rsidRDefault="00FD4FC4" w:rsidP="00FD4FC4">
      <w:pPr>
        <w:rPr>
          <w:rFonts w:ascii="Times New Roman" w:hAnsi="Times New Roman" w:cs="Times New Roman"/>
          <w:sz w:val="24"/>
          <w:szCs w:val="24"/>
        </w:rPr>
      </w:pPr>
      <w:r w:rsidRPr="008F0A10">
        <w:rPr>
          <w:rFonts w:ascii="Times New Roman" w:hAnsi="Times New Roman" w:cs="Times New Roman"/>
          <w:sz w:val="24"/>
          <w:szCs w:val="24"/>
        </w:rPr>
        <w:t>Что более компактно</w:t>
      </w:r>
      <w:r w:rsidR="00BC2142" w:rsidRPr="008F0A10">
        <w:rPr>
          <w:rFonts w:ascii="Times New Roman" w:hAnsi="Times New Roman" w:cs="Times New Roman"/>
          <w:sz w:val="24"/>
          <w:szCs w:val="24"/>
        </w:rPr>
        <w:t>? Какие форматы?</w:t>
      </w:r>
    </w:p>
    <w:p w14:paraId="3C25022D" w14:textId="5C685CEE" w:rsidR="00BC2142" w:rsidRPr="008F0A10" w:rsidRDefault="00BC2142" w:rsidP="00FD4FC4">
      <w:pPr>
        <w:rPr>
          <w:rFonts w:ascii="Times New Roman" w:hAnsi="Times New Roman" w:cs="Times New Roman"/>
          <w:sz w:val="24"/>
          <w:szCs w:val="24"/>
        </w:rPr>
      </w:pPr>
      <w:r w:rsidRPr="008F0A10">
        <w:rPr>
          <w:rFonts w:ascii="Times New Roman" w:hAnsi="Times New Roman" w:cs="Times New Roman"/>
          <w:sz w:val="24"/>
          <w:szCs w:val="24"/>
        </w:rPr>
        <w:t xml:space="preserve">Почему используют </w:t>
      </w:r>
      <w:r w:rsidRPr="008F0A1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8F0A10">
        <w:rPr>
          <w:rFonts w:ascii="Times New Roman" w:hAnsi="Times New Roman" w:cs="Times New Roman"/>
          <w:sz w:val="24"/>
          <w:szCs w:val="24"/>
        </w:rPr>
        <w:t xml:space="preserve"> до сих пор</w:t>
      </w:r>
      <w:r w:rsidR="00DC0A7F" w:rsidRPr="008F0A10">
        <w:rPr>
          <w:rFonts w:ascii="Times New Roman" w:hAnsi="Times New Roman" w:cs="Times New Roman"/>
          <w:sz w:val="24"/>
          <w:szCs w:val="24"/>
        </w:rPr>
        <w:t>?</w:t>
      </w:r>
    </w:p>
    <w:p w14:paraId="6C7773CA" w14:textId="28556AF1" w:rsidR="00DC0A7F" w:rsidRPr="008F0A10" w:rsidRDefault="00DC0A7F" w:rsidP="00FD4FC4">
      <w:pPr>
        <w:rPr>
          <w:rFonts w:ascii="Times New Roman" w:hAnsi="Times New Roman" w:cs="Times New Roman"/>
          <w:sz w:val="24"/>
          <w:szCs w:val="24"/>
        </w:rPr>
      </w:pPr>
      <w:r w:rsidRPr="008F0A10">
        <w:rPr>
          <w:rFonts w:ascii="Times New Roman" w:hAnsi="Times New Roman" w:cs="Times New Roman"/>
          <w:sz w:val="24"/>
          <w:szCs w:val="24"/>
        </w:rPr>
        <w:t>Для чего нужны языки разметок?</w:t>
      </w:r>
    </w:p>
    <w:p w14:paraId="3B3A98C5" w14:textId="77777777" w:rsidR="00BF07C6" w:rsidRDefault="00BF07C6" w:rsidP="00BF07C6"/>
    <w:p w14:paraId="52039ADA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hAnsi="Times New Roman" w:cs="Times New Roman"/>
          <w:sz w:val="24"/>
          <w:szCs w:val="24"/>
        </w:rPr>
        <w:t xml:space="preserve">В чём разница между </w:t>
      </w:r>
      <w:proofErr w:type="spellStart"/>
      <w:r w:rsidRPr="00BF07C6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BF07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F07C6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BF07C6">
        <w:rPr>
          <w:rFonts w:ascii="Times New Roman" w:hAnsi="Times New Roman" w:cs="Times New Roman"/>
          <w:sz w:val="24"/>
          <w:szCs w:val="24"/>
        </w:rPr>
        <w:t>?</w:t>
      </w:r>
      <w:r w:rsidR="00484503" w:rsidRPr="00966977">
        <w:rPr>
          <w:rFonts w:ascii="Times New Roman" w:hAnsi="Times New Roman" w:cs="Times New Roman"/>
          <w:sz w:val="24"/>
          <w:szCs w:val="24"/>
        </w:rPr>
        <w:br/>
      </w:r>
      <w:r w:rsidR="00484503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484503" w:rsidRPr="00484503">
        <w:rPr>
          <w:rFonts w:ascii="Times New Roman" w:hAnsi="Times New Roman" w:cs="Times New Roman"/>
          <w:sz w:val="24"/>
          <w:szCs w:val="24"/>
        </w:rPr>
        <w:t xml:space="preserve"> – это</w:t>
      </w:r>
      <w:r w:rsidR="00484503">
        <w:rPr>
          <w:rFonts w:ascii="Times New Roman" w:hAnsi="Times New Roman" w:cs="Times New Roman"/>
          <w:sz w:val="24"/>
          <w:szCs w:val="24"/>
        </w:rPr>
        <w:t xml:space="preserve"> </w:t>
      </w:r>
      <w:r w:rsidR="00484503" w:rsidRPr="00484503">
        <w:rPr>
          <w:rFonts w:ascii="Times New Roman" w:hAnsi="Times New Roman" w:cs="Times New Roman"/>
          <w:sz w:val="24"/>
          <w:szCs w:val="24"/>
        </w:rPr>
        <w:t xml:space="preserve">любой язык разметки, </w:t>
      </w:r>
      <w:r w:rsidR="00484503">
        <w:rPr>
          <w:rFonts w:ascii="Times New Roman" w:hAnsi="Times New Roman" w:cs="Times New Roman"/>
          <w:sz w:val="24"/>
          <w:szCs w:val="24"/>
          <w:lang w:val="en-US"/>
        </w:rPr>
        <w:t>markdown</w:t>
      </w:r>
      <w:r w:rsidR="00484503" w:rsidRPr="00484503">
        <w:rPr>
          <w:rFonts w:ascii="Times New Roman" w:hAnsi="Times New Roman" w:cs="Times New Roman"/>
          <w:sz w:val="24"/>
          <w:szCs w:val="24"/>
        </w:rPr>
        <w:t xml:space="preserve"> – </w:t>
      </w:r>
      <w:r w:rsidR="00484503">
        <w:rPr>
          <w:rFonts w:ascii="Times New Roman" w:hAnsi="Times New Roman" w:cs="Times New Roman"/>
          <w:sz w:val="24"/>
          <w:szCs w:val="24"/>
        </w:rPr>
        <w:t xml:space="preserve">упрощение на </w:t>
      </w:r>
      <w:proofErr w:type="spellStart"/>
      <w:r w:rsidR="0048450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484503">
        <w:rPr>
          <w:rFonts w:ascii="Times New Roman" w:hAnsi="Times New Roman" w:cs="Times New Roman"/>
          <w:sz w:val="24"/>
          <w:szCs w:val="24"/>
        </w:rPr>
        <w:t>, позволяющее проще и аккуратнее осуществлять некоторое форматирование.</w:t>
      </w:r>
      <w:r w:rsidR="00E46E95">
        <w:rPr>
          <w:rFonts w:ascii="Times New Roman" w:hAnsi="Times New Roman" w:cs="Times New Roman"/>
          <w:sz w:val="24"/>
          <w:szCs w:val="24"/>
        </w:rPr>
        <w:br/>
      </w:r>
    </w:p>
    <w:p w14:paraId="6F587C80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>В чём заключается особенность PROTOBUF по сравнению с другими форматами?</w:t>
      </w:r>
      <w:r w:rsidR="00484503">
        <w:rPr>
          <w:rFonts w:ascii="Times New Roman" w:eastAsia="Times New Roman" w:hAnsi="Times New Roman" w:cs="Times New Roman"/>
          <w:sz w:val="24"/>
          <w:szCs w:val="24"/>
        </w:rPr>
        <w:br/>
        <w:t>Хранение информации в двоичном коде, что позволяет гораздо быстрее её передавать и тратить</w:t>
      </w:r>
      <w:r w:rsidR="00151341">
        <w:rPr>
          <w:rFonts w:ascii="Times New Roman" w:eastAsia="Times New Roman" w:hAnsi="Times New Roman" w:cs="Times New Roman"/>
          <w:sz w:val="24"/>
          <w:szCs w:val="24"/>
        </w:rPr>
        <w:t xml:space="preserve"> значительно</w:t>
      </w:r>
      <w:r w:rsidR="00484503">
        <w:rPr>
          <w:rFonts w:ascii="Times New Roman" w:eastAsia="Times New Roman" w:hAnsi="Times New Roman" w:cs="Times New Roman"/>
          <w:sz w:val="24"/>
          <w:szCs w:val="24"/>
        </w:rPr>
        <w:t xml:space="preserve"> меньше памяти в сравнение с другими языками вёрстки.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AD3C80" w14:textId="3953C345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>Чем формат CSV отличается от формата TSV?</w:t>
      </w:r>
      <w:r w:rsidR="00151341">
        <w:rPr>
          <w:rFonts w:ascii="Times New Roman" w:eastAsia="Times New Roman" w:hAnsi="Times New Roman" w:cs="Times New Roman"/>
          <w:sz w:val="24"/>
          <w:szCs w:val="24"/>
        </w:rPr>
        <w:br/>
      </w:r>
      <w:r w:rsidR="00151341">
        <w:rPr>
          <w:rFonts w:ascii="Times New Roman" w:eastAsia="Times New Roman" w:hAnsi="Times New Roman" w:cs="Times New Roman"/>
          <w:sz w:val="24"/>
          <w:szCs w:val="24"/>
          <w:lang w:val="en-US"/>
        </w:rPr>
        <w:t>TSV</w:t>
      </w:r>
      <w:r w:rsidR="00151341" w:rsidRPr="00151341">
        <w:rPr>
          <w:rFonts w:ascii="Times New Roman" w:eastAsia="Times New Roman" w:hAnsi="Times New Roman" w:cs="Times New Roman"/>
          <w:sz w:val="24"/>
          <w:szCs w:val="24"/>
        </w:rPr>
        <w:t xml:space="preserve"> не используе</w:t>
      </w:r>
      <w:r w:rsidR="00164E28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51341" w:rsidRPr="00151341">
        <w:rPr>
          <w:rFonts w:ascii="Times New Roman" w:eastAsia="Times New Roman" w:hAnsi="Times New Roman" w:cs="Times New Roman"/>
          <w:sz w:val="24"/>
          <w:szCs w:val="24"/>
        </w:rPr>
        <w:t xml:space="preserve"> запятую как разделитель данных, что </w:t>
      </w:r>
      <w:r w:rsidR="00151341">
        <w:rPr>
          <w:rFonts w:ascii="Times New Roman" w:eastAsia="Times New Roman" w:hAnsi="Times New Roman" w:cs="Times New Roman"/>
          <w:sz w:val="24"/>
          <w:szCs w:val="24"/>
        </w:rPr>
        <w:t>является плюсом, т.к. запятые встречаются достаточно часто.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F6DA0A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>Чем обусловлено постоянное появление новых форматов представления данных?</w:t>
      </w:r>
      <w:r w:rsidR="0079438F">
        <w:rPr>
          <w:rFonts w:ascii="Times New Roman" w:eastAsia="Times New Roman" w:hAnsi="Times New Roman" w:cs="Times New Roman"/>
          <w:sz w:val="24"/>
          <w:szCs w:val="24"/>
        </w:rPr>
        <w:br/>
        <w:t xml:space="preserve">Всегда появляются новые задачи, для которых более удобным будет тот или иной (иногда новый) тип данных. 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175574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Каким образом в формате XML представляются символы </w:t>
      </w:r>
      <w:proofErr w:type="gramStart"/>
      <w:r w:rsidRPr="00BF07C6">
        <w:rPr>
          <w:rFonts w:ascii="Times New Roman" w:eastAsia="Times New Roman" w:hAnsi="Times New Roman" w:cs="Times New Roman"/>
          <w:sz w:val="24"/>
          <w:szCs w:val="24"/>
        </w:rPr>
        <w:t>‘&gt;’</w:t>
      </w:r>
      <w:proofErr w:type="gram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 и ‘&lt;’?</w:t>
      </w:r>
      <w:r w:rsidR="0079438F" w:rsidRPr="00966977">
        <w:rPr>
          <w:rFonts w:ascii="Times New Roman" w:eastAsia="Times New Roman" w:hAnsi="Times New Roman" w:cs="Times New Roman"/>
          <w:sz w:val="24"/>
          <w:szCs w:val="24"/>
        </w:rPr>
        <w:br/>
      </w:r>
      <w:r w:rsidR="0079438F" w:rsidRPr="0079438F">
        <w:rPr>
          <w:rFonts w:ascii="Times New Roman" w:eastAsia="Times New Roman" w:hAnsi="Times New Roman" w:cs="Times New Roman"/>
          <w:sz w:val="24"/>
          <w:szCs w:val="24"/>
        </w:rPr>
        <w:t xml:space="preserve">При помощи спец. </w:t>
      </w:r>
      <w:r w:rsidR="0079438F">
        <w:rPr>
          <w:rFonts w:ascii="Times New Roman" w:eastAsia="Times New Roman" w:hAnsi="Times New Roman" w:cs="Times New Roman"/>
          <w:sz w:val="24"/>
          <w:szCs w:val="24"/>
        </w:rPr>
        <w:t xml:space="preserve">символов </w:t>
      </w:r>
      <w:r w:rsidR="0079438F" w:rsidRPr="0079438F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="0079438F" w:rsidRPr="0079438F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="0079438F" w:rsidRPr="0079438F">
        <w:rPr>
          <w:rFonts w:ascii="Times New Roman" w:eastAsia="Times New Roman" w:hAnsi="Times New Roman" w:cs="Times New Roman"/>
          <w:sz w:val="24"/>
          <w:szCs w:val="24"/>
        </w:rPr>
        <w:t>;</w:t>
      </w:r>
      <w:r w:rsidR="0079438F">
        <w:rPr>
          <w:rFonts w:ascii="Times New Roman" w:eastAsia="Times New Roman" w:hAnsi="Times New Roman" w:cs="Times New Roman"/>
          <w:sz w:val="24"/>
          <w:szCs w:val="24"/>
        </w:rPr>
        <w:t xml:space="preserve"> и &amp;</w:t>
      </w:r>
      <w:r w:rsidR="0079438F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79438F" w:rsidRPr="0079438F">
        <w:rPr>
          <w:rFonts w:ascii="Times New Roman" w:eastAsia="Times New Roman" w:hAnsi="Times New Roman" w:cs="Times New Roman"/>
          <w:sz w:val="24"/>
          <w:szCs w:val="24"/>
        </w:rPr>
        <w:t>t;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35EFE0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сериализация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 данных?</w:t>
      </w:r>
      <w:r w:rsidR="00484B65">
        <w:rPr>
          <w:rFonts w:ascii="Times New Roman" w:eastAsia="Times New Roman" w:hAnsi="Times New Roman" w:cs="Times New Roman"/>
          <w:sz w:val="24"/>
          <w:szCs w:val="24"/>
        </w:rPr>
        <w:br/>
        <w:t>Процесс перевода структуры данных в формат, пригодный для хранения и передачи.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403436" w14:textId="77777777" w:rsidR="00BF07C6" w:rsidRPr="00BF07C6" w:rsidRDefault="00BF07C6" w:rsidP="00E46E9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>Каким образом в YAML обозначаются комментарии?</w:t>
      </w:r>
      <w:r w:rsidR="00484B65">
        <w:rPr>
          <w:rFonts w:ascii="Times New Roman" w:eastAsia="Times New Roman" w:hAnsi="Times New Roman" w:cs="Times New Roman"/>
          <w:sz w:val="24"/>
          <w:szCs w:val="24"/>
        </w:rPr>
        <w:br/>
        <w:t xml:space="preserve">Символом </w:t>
      </w:r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в </w:t>
      </w:r>
      <w:proofErr w:type="spellStart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начале</w:t>
      </w:r>
      <w:proofErr w:type="spellEnd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строки</w:t>
      </w:r>
      <w:proofErr w:type="spellEnd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46E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1FD6EC" w14:textId="77777777" w:rsidR="00BF07C6" w:rsidRPr="00484B65" w:rsidRDefault="00BF07C6" w:rsidP="00484B6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Пояснить, как в языке разметки 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Markdown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 создать заголовки разных уровней, оформить код, вывести полужирный, курсивный и зачеркнутый текст?</w:t>
      </w:r>
      <w:r w:rsidR="00484B65">
        <w:rPr>
          <w:rFonts w:ascii="Times New Roman" w:eastAsia="Times New Roman" w:hAnsi="Times New Roman" w:cs="Times New Roman"/>
          <w:sz w:val="24"/>
          <w:szCs w:val="24"/>
        </w:rPr>
        <w:br/>
        <w:t>#заголовок, ##заголовок 2 (и т.д.), *курсив*, **жирный текст**, ~~зачёркнутый~</w:t>
      </w:r>
      <w:proofErr w:type="gramStart"/>
      <w:r w:rsidR="00484B65">
        <w:rPr>
          <w:rFonts w:ascii="Times New Roman" w:eastAsia="Times New Roman" w:hAnsi="Times New Roman" w:cs="Times New Roman"/>
          <w:sz w:val="24"/>
          <w:szCs w:val="24"/>
        </w:rPr>
        <w:t>~,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gramEnd"/>
      <w:r w:rsidR="00484B65">
        <w:rPr>
          <w:rFonts w:ascii="Times New Roman" w:eastAsia="Times New Roman" w:hAnsi="Times New Roman" w:cs="Times New Roman"/>
          <w:sz w:val="24"/>
          <w:szCs w:val="24"/>
        </w:rPr>
        <w:t>вставка кода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>`</w:t>
      </w:r>
      <w:r w:rsidR="00484B65">
        <w:rPr>
          <w:rFonts w:ascii="Times New Roman" w:eastAsia="Times New Roman" w:hAnsi="Times New Roman" w:cs="Times New Roman"/>
          <w:sz w:val="24"/>
          <w:szCs w:val="24"/>
        </w:rPr>
        <w:t>, ```блок кода```</w:t>
      </w:r>
      <w:r w:rsidR="00E46E95" w:rsidRPr="00484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84C8B2" w14:textId="77777777" w:rsidR="00BF07C6" w:rsidRPr="00484B65" w:rsidRDefault="00BF07C6" w:rsidP="00484B6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t>Какие форматы обмена данных используются в современных популярных мессенджерах (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Viber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 и т.д.)?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="00E46E95" w:rsidRPr="00484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14078B" w14:textId="6F1E1619" w:rsidR="00E46E95" w:rsidRPr="00484B65" w:rsidRDefault="00BF07C6" w:rsidP="00484B65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BF07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Как расшифровывается </w:t>
      </w:r>
      <w:proofErr w:type="spellStart"/>
      <w:r w:rsidRPr="00BF07C6">
        <w:rPr>
          <w:rFonts w:ascii="Times New Roman" w:eastAsia="Times New Roman" w:hAnsi="Times New Roman" w:cs="Times New Roman"/>
          <w:sz w:val="24"/>
          <w:szCs w:val="24"/>
        </w:rPr>
        <w:t>абревиатура</w:t>
      </w:r>
      <w:proofErr w:type="spellEnd"/>
      <w:r w:rsidRPr="00BF07C6">
        <w:rPr>
          <w:rFonts w:ascii="Times New Roman" w:eastAsia="Times New Roman" w:hAnsi="Times New Roman" w:cs="Times New Roman"/>
          <w:sz w:val="24"/>
          <w:szCs w:val="24"/>
        </w:rPr>
        <w:t xml:space="preserve"> SVG?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Scalsble</w:t>
      </w:r>
      <w:proofErr w:type="spellEnd"/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Vector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B65">
        <w:rPr>
          <w:rFonts w:ascii="Times New Roman" w:eastAsia="Times New Roman" w:hAnsi="Times New Roman" w:cs="Times New Roman"/>
          <w:sz w:val="24"/>
          <w:szCs w:val="24"/>
          <w:lang w:val="en-US"/>
        </w:rPr>
        <w:t>Graphics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84B65">
        <w:rPr>
          <w:rFonts w:ascii="Times New Roman" w:eastAsia="Times New Roman" w:hAnsi="Times New Roman" w:cs="Times New Roman"/>
          <w:sz w:val="24"/>
          <w:szCs w:val="24"/>
        </w:rPr>
        <w:t>формат векторной графики</w:t>
      </w:r>
      <w:r w:rsidR="00484B65" w:rsidRPr="00484B65">
        <w:rPr>
          <w:rFonts w:ascii="Times New Roman" w:eastAsia="Times New Roman" w:hAnsi="Times New Roman" w:cs="Times New Roman"/>
          <w:sz w:val="24"/>
          <w:szCs w:val="24"/>
        </w:rPr>
        <w:t>)</w:t>
      </w:r>
      <w:r w:rsidR="00E46E95" w:rsidRPr="00484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721FC9" w14:textId="77777777" w:rsidR="00E46E95" w:rsidRPr="00E46E95" w:rsidRDefault="00BF07C6" w:rsidP="00BF07C6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eastAsia="Times New Roman" w:hAnsi="Times New Roman" w:cs="Times New Roman"/>
          <w:sz w:val="24"/>
          <w:szCs w:val="28"/>
        </w:rPr>
        <w:t>Привести пример использования в языке HTML тега, который</w:t>
      </w:r>
      <w:r w:rsidR="00E46E9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46E95">
        <w:rPr>
          <w:rFonts w:ascii="Times New Roman" w:eastAsia="Times New Roman" w:hAnsi="Times New Roman" w:cs="Times New Roman"/>
          <w:sz w:val="24"/>
          <w:szCs w:val="28"/>
        </w:rPr>
        <w:t xml:space="preserve">создаёт гиперссылку на </w:t>
      </w:r>
      <w:proofErr w:type="spellStart"/>
      <w:r w:rsidRPr="00E46E95">
        <w:rPr>
          <w:rFonts w:ascii="Times New Roman" w:eastAsia="Times New Roman" w:hAnsi="Times New Roman" w:cs="Times New Roman"/>
          <w:sz w:val="24"/>
          <w:szCs w:val="28"/>
        </w:rPr>
        <w:t>url</w:t>
      </w:r>
      <w:proofErr w:type="spellEnd"/>
      <w:r w:rsidRPr="00E46E95">
        <w:rPr>
          <w:rFonts w:ascii="Times New Roman" w:eastAsia="Times New Roman" w:hAnsi="Times New Roman" w:cs="Times New Roman"/>
          <w:sz w:val="24"/>
          <w:szCs w:val="28"/>
        </w:rPr>
        <w:t>.</w:t>
      </w:r>
      <w:r w:rsidR="00E46E95">
        <w:rPr>
          <w:rFonts w:ascii="Times New Roman" w:eastAsia="Times New Roman" w:hAnsi="Times New Roman" w:cs="Times New Roman"/>
          <w:sz w:val="24"/>
          <w:szCs w:val="28"/>
        </w:rPr>
        <w:br/>
      </w:r>
      <w:r w:rsidR="00484B65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="00484B6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proofErr w:type="gramStart"/>
      <w:r w:rsidR="00484B65">
        <w:rPr>
          <w:rFonts w:ascii="Times New Roman" w:hAnsi="Times New Roman" w:cs="Times New Roman"/>
          <w:sz w:val="24"/>
          <w:szCs w:val="24"/>
          <w:lang w:val="en-US"/>
        </w:rPr>
        <w:t>=”</w:t>
      </w:r>
      <w:r w:rsidR="00484B65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="00484B65">
        <w:rPr>
          <w:rFonts w:ascii="Times New Roman" w:hAnsi="Times New Roman" w:cs="Times New Roman"/>
          <w:sz w:val="24"/>
          <w:szCs w:val="24"/>
        </w:rPr>
        <w:t xml:space="preserve"> ссылки</w:t>
      </w:r>
      <w:r w:rsidR="00484B65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="00484B65">
        <w:rPr>
          <w:rFonts w:ascii="Times New Roman" w:hAnsi="Times New Roman" w:cs="Times New Roman"/>
          <w:sz w:val="24"/>
          <w:szCs w:val="24"/>
        </w:rPr>
        <w:t>Ссылка</w:t>
      </w:r>
      <w:r w:rsidR="00484B6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0E3A3604" w14:textId="77777777" w:rsidR="00A86199" w:rsidRPr="00E46E95" w:rsidRDefault="00BF07C6" w:rsidP="00BF07C6">
      <w:pPr>
        <w:pStyle w:val="a4"/>
        <w:numPr>
          <w:ilvl w:val="0"/>
          <w:numId w:val="10"/>
        </w:numPr>
        <w:ind w:hanging="436"/>
        <w:rPr>
          <w:rFonts w:ascii="Times New Roman" w:hAnsi="Times New Roman" w:cs="Times New Roman"/>
          <w:sz w:val="24"/>
          <w:szCs w:val="24"/>
        </w:rPr>
      </w:pPr>
      <w:r w:rsidRPr="00E46E95">
        <w:rPr>
          <w:rFonts w:ascii="Times New Roman" w:eastAsia="Times New Roman" w:hAnsi="Times New Roman" w:cs="Times New Roman"/>
          <w:sz w:val="24"/>
          <w:szCs w:val="28"/>
        </w:rPr>
        <w:t>Какое число структур может представлять собой в закодированном</w:t>
      </w:r>
      <w:r w:rsidR="00E46E9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E46E95">
        <w:rPr>
          <w:rFonts w:ascii="Times New Roman" w:eastAsia="Times New Roman" w:hAnsi="Times New Roman" w:cs="Times New Roman"/>
          <w:sz w:val="24"/>
          <w:szCs w:val="28"/>
        </w:rPr>
        <w:t>виде JSON-текст?</w:t>
      </w:r>
      <w:r w:rsidR="00484B65">
        <w:rPr>
          <w:rFonts w:ascii="Times New Roman" w:eastAsia="Times New Roman" w:hAnsi="Times New Roman" w:cs="Times New Roman"/>
          <w:sz w:val="24"/>
          <w:szCs w:val="28"/>
        </w:rPr>
        <w:br/>
        <w:t>2 (объекты и массивы)</w:t>
      </w:r>
      <w:r w:rsidR="00E46E95">
        <w:rPr>
          <w:rFonts w:ascii="Times New Roman" w:eastAsia="Times New Roman" w:hAnsi="Times New Roman" w:cs="Times New Roman"/>
          <w:sz w:val="24"/>
          <w:szCs w:val="28"/>
        </w:rPr>
        <w:br/>
      </w:r>
      <w:r w:rsidR="00A86199" w:rsidRPr="00E46E95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14:paraId="6A3702AE" w14:textId="77777777" w:rsidR="007325CB" w:rsidRPr="00C45A61" w:rsidRDefault="1C12BE7C" w:rsidP="00896B5B">
      <w:pPr>
        <w:pStyle w:val="1"/>
      </w:pPr>
      <w:bookmarkStart w:id="5" w:name="_Toc150869421"/>
      <w:r w:rsidRPr="00C45A61">
        <w:lastRenderedPageBreak/>
        <w:t>Заключение</w:t>
      </w:r>
      <w:bookmarkEnd w:id="5"/>
    </w:p>
    <w:p w14:paraId="5B6EB523" w14:textId="26FAD265" w:rsidR="007325CB" w:rsidRPr="00111DEC" w:rsidRDefault="000506B2" w:rsidP="00B5338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0484B65" w:rsidRPr="00111DEC">
        <w:rPr>
          <w:rFonts w:ascii="Times New Roman" w:eastAsia="Times New Roman" w:hAnsi="Times New Roman" w:cs="Times New Roman"/>
          <w:sz w:val="24"/>
          <w:szCs w:val="28"/>
        </w:rPr>
        <w:t>В ходе</w:t>
      </w:r>
      <w:r w:rsidR="00111DEC" w:rsidRPr="00111DEC">
        <w:rPr>
          <w:rFonts w:ascii="Times New Roman" w:eastAsia="Times New Roman" w:hAnsi="Times New Roman" w:cs="Times New Roman"/>
          <w:sz w:val="24"/>
          <w:szCs w:val="28"/>
        </w:rPr>
        <w:t xml:space="preserve"> работы</w:t>
      </w:r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 мною были изучены принципы работы популярных языков </w:t>
      </w:r>
      <w:proofErr w:type="gramStart"/>
      <w:r w:rsidR="00111DEC">
        <w:rPr>
          <w:rFonts w:ascii="Times New Roman" w:eastAsia="Times New Roman" w:hAnsi="Times New Roman" w:cs="Times New Roman"/>
          <w:sz w:val="24"/>
          <w:szCs w:val="28"/>
        </w:rPr>
        <w:t>разметки</w:t>
      </w:r>
      <w:r w:rsidR="00204E44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proofErr w:type="gramEnd"/>
      <w:r w:rsidR="00111DEC">
        <w:rPr>
          <w:rFonts w:ascii="Times New Roman" w:eastAsia="Times New Roman" w:hAnsi="Times New Roman" w:cs="Times New Roman"/>
          <w:sz w:val="24"/>
          <w:szCs w:val="28"/>
        </w:rPr>
        <w:t>json</w:t>
      </w:r>
      <w:proofErr w:type="spellEnd"/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="00111DEC">
        <w:rPr>
          <w:rFonts w:ascii="Times New Roman" w:eastAsia="Times New Roman" w:hAnsi="Times New Roman" w:cs="Times New Roman"/>
          <w:sz w:val="24"/>
          <w:szCs w:val="28"/>
        </w:rPr>
        <w:t>xml</w:t>
      </w:r>
      <w:proofErr w:type="spellEnd"/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="00111DEC">
        <w:rPr>
          <w:rFonts w:ascii="Times New Roman" w:eastAsia="Times New Roman" w:hAnsi="Times New Roman" w:cs="Times New Roman"/>
          <w:sz w:val="24"/>
          <w:szCs w:val="28"/>
          <w:lang w:val="en-US"/>
        </w:rPr>
        <w:t>yaml</w:t>
      </w:r>
      <w:proofErr w:type="spellEnd"/>
      <w:r w:rsidR="00111DEC">
        <w:rPr>
          <w:rFonts w:ascii="Times New Roman" w:eastAsia="Times New Roman" w:hAnsi="Times New Roman" w:cs="Times New Roman"/>
          <w:sz w:val="24"/>
          <w:szCs w:val="28"/>
        </w:rPr>
        <w:t>,</w:t>
      </w:r>
      <w:r w:rsidR="00111DEC" w:rsidRPr="00111DE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111DEC">
        <w:rPr>
          <w:rFonts w:ascii="Times New Roman" w:eastAsia="Times New Roman" w:hAnsi="Times New Roman" w:cs="Times New Roman"/>
          <w:sz w:val="24"/>
          <w:szCs w:val="28"/>
          <w:lang w:val="en-US"/>
        </w:rPr>
        <w:t>html</w:t>
      </w:r>
      <w:r w:rsidR="00204E44">
        <w:rPr>
          <w:rFonts w:ascii="Times New Roman" w:eastAsia="Times New Roman" w:hAnsi="Times New Roman" w:cs="Times New Roman"/>
          <w:sz w:val="24"/>
          <w:szCs w:val="28"/>
        </w:rPr>
        <w:t>)</w:t>
      </w:r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 и их парсеров. Также был написанный собственный парсер с </w:t>
      </w:r>
      <w:proofErr w:type="spellStart"/>
      <w:r w:rsidR="00111DEC">
        <w:rPr>
          <w:rFonts w:ascii="Times New Roman" w:eastAsia="Times New Roman" w:hAnsi="Times New Roman" w:cs="Times New Roman"/>
          <w:sz w:val="24"/>
          <w:szCs w:val="28"/>
        </w:rPr>
        <w:t>xml</w:t>
      </w:r>
      <w:proofErr w:type="spellEnd"/>
      <w:r w:rsidR="00111DEC">
        <w:rPr>
          <w:rFonts w:ascii="Times New Roman" w:eastAsia="Times New Roman" w:hAnsi="Times New Roman" w:cs="Times New Roman"/>
          <w:sz w:val="24"/>
          <w:szCs w:val="28"/>
        </w:rPr>
        <w:t xml:space="preserve"> на </w:t>
      </w:r>
      <w:proofErr w:type="spellStart"/>
      <w:r w:rsidR="00111DEC">
        <w:rPr>
          <w:rFonts w:ascii="Times New Roman" w:eastAsia="Times New Roman" w:hAnsi="Times New Roman" w:cs="Times New Roman"/>
          <w:sz w:val="24"/>
          <w:szCs w:val="28"/>
        </w:rPr>
        <w:t>json</w:t>
      </w:r>
      <w:proofErr w:type="spellEnd"/>
      <w:r w:rsidR="00111DE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4127D715" w14:textId="77777777" w:rsidR="00F447AC" w:rsidRPr="00484B65" w:rsidRDefault="00F447AC" w:rsidP="00484B65">
      <w:pPr>
        <w:rPr>
          <w:rFonts w:ascii="Times New Roman" w:eastAsia="Times New Roman" w:hAnsi="Times New Roman" w:cs="Times New Roman"/>
        </w:rPr>
      </w:pPr>
    </w:p>
    <w:sectPr w:rsidR="00F447AC" w:rsidRPr="00484B65" w:rsidSect="00080E6C">
      <w:footerReference w:type="default" r:id="rId8"/>
      <w:pgSz w:w="11906" w:h="16838"/>
      <w:pgMar w:top="1440" w:right="1440" w:bottom="1440" w:left="16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2593" w14:textId="77777777" w:rsidR="00057BBA" w:rsidRDefault="00057BBA" w:rsidP="007325CB">
      <w:pPr>
        <w:spacing w:after="0" w:line="240" w:lineRule="auto"/>
      </w:pPr>
      <w:r>
        <w:separator/>
      </w:r>
    </w:p>
  </w:endnote>
  <w:endnote w:type="continuationSeparator" w:id="0">
    <w:p w14:paraId="05D72BB0" w14:textId="77777777" w:rsidR="00057BBA" w:rsidRDefault="00057BBA" w:rsidP="0073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8242847"/>
      <w:docPartObj>
        <w:docPartGallery w:val="Page Numbers (Bottom of Page)"/>
        <w:docPartUnique/>
      </w:docPartObj>
    </w:sdtPr>
    <w:sdtContent>
      <w:p w14:paraId="1FB22626" w14:textId="310FF4E2" w:rsidR="005E3CA1" w:rsidRDefault="005E3C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C9905D" w14:textId="77777777" w:rsidR="005E3CA1" w:rsidRDefault="005E3C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66D5" w14:textId="77777777" w:rsidR="00057BBA" w:rsidRDefault="00057BBA" w:rsidP="007325CB">
      <w:pPr>
        <w:spacing w:after="0" w:line="240" w:lineRule="auto"/>
      </w:pPr>
      <w:r>
        <w:separator/>
      </w:r>
    </w:p>
  </w:footnote>
  <w:footnote w:type="continuationSeparator" w:id="0">
    <w:p w14:paraId="7A172DF0" w14:textId="77777777" w:rsidR="00057BBA" w:rsidRDefault="00057BBA" w:rsidP="00732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7CD3"/>
    <w:multiLevelType w:val="hybridMultilevel"/>
    <w:tmpl w:val="55262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4FB2D"/>
    <w:multiLevelType w:val="hybridMultilevel"/>
    <w:tmpl w:val="6DBC333C"/>
    <w:lvl w:ilvl="0" w:tplc="0B8418BC">
      <w:start w:val="1"/>
      <w:numFmt w:val="decimal"/>
      <w:lvlText w:val="%1."/>
      <w:lvlJc w:val="left"/>
      <w:pPr>
        <w:ind w:left="720" w:hanging="360"/>
      </w:pPr>
    </w:lvl>
    <w:lvl w:ilvl="1" w:tplc="32E8665C">
      <w:start w:val="1"/>
      <w:numFmt w:val="lowerLetter"/>
      <w:lvlText w:val="%2."/>
      <w:lvlJc w:val="left"/>
      <w:pPr>
        <w:ind w:left="1440" w:hanging="360"/>
      </w:pPr>
    </w:lvl>
    <w:lvl w:ilvl="2" w:tplc="71BCC21A">
      <w:start w:val="1"/>
      <w:numFmt w:val="lowerRoman"/>
      <w:lvlText w:val="%3."/>
      <w:lvlJc w:val="right"/>
      <w:pPr>
        <w:ind w:left="2160" w:hanging="180"/>
      </w:pPr>
    </w:lvl>
    <w:lvl w:ilvl="3" w:tplc="D1CC1E64">
      <w:start w:val="1"/>
      <w:numFmt w:val="decimal"/>
      <w:lvlText w:val="%4."/>
      <w:lvlJc w:val="left"/>
      <w:pPr>
        <w:ind w:left="2880" w:hanging="360"/>
      </w:pPr>
    </w:lvl>
    <w:lvl w:ilvl="4" w:tplc="3E78FF34">
      <w:start w:val="1"/>
      <w:numFmt w:val="lowerLetter"/>
      <w:lvlText w:val="%5."/>
      <w:lvlJc w:val="left"/>
      <w:pPr>
        <w:ind w:left="3600" w:hanging="360"/>
      </w:pPr>
    </w:lvl>
    <w:lvl w:ilvl="5" w:tplc="F1504D30">
      <w:start w:val="1"/>
      <w:numFmt w:val="lowerRoman"/>
      <w:lvlText w:val="%6."/>
      <w:lvlJc w:val="right"/>
      <w:pPr>
        <w:ind w:left="4320" w:hanging="180"/>
      </w:pPr>
    </w:lvl>
    <w:lvl w:ilvl="6" w:tplc="A4D6594A">
      <w:start w:val="1"/>
      <w:numFmt w:val="decimal"/>
      <w:lvlText w:val="%7."/>
      <w:lvlJc w:val="left"/>
      <w:pPr>
        <w:ind w:left="5040" w:hanging="360"/>
      </w:pPr>
    </w:lvl>
    <w:lvl w:ilvl="7" w:tplc="F96A244C">
      <w:start w:val="1"/>
      <w:numFmt w:val="lowerLetter"/>
      <w:lvlText w:val="%8."/>
      <w:lvlJc w:val="left"/>
      <w:pPr>
        <w:ind w:left="5760" w:hanging="360"/>
      </w:pPr>
    </w:lvl>
    <w:lvl w:ilvl="8" w:tplc="C9486E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9F3"/>
    <w:multiLevelType w:val="hybridMultilevel"/>
    <w:tmpl w:val="B87E4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5AF0A"/>
    <w:multiLevelType w:val="hybridMultilevel"/>
    <w:tmpl w:val="2B689642"/>
    <w:lvl w:ilvl="0" w:tplc="DBB2EDB6">
      <w:start w:val="1"/>
      <w:numFmt w:val="decimal"/>
      <w:lvlText w:val="%1."/>
      <w:lvlJc w:val="left"/>
      <w:pPr>
        <w:ind w:left="360" w:hanging="360"/>
      </w:pPr>
    </w:lvl>
    <w:lvl w:ilvl="1" w:tplc="F20C67E8">
      <w:start w:val="1"/>
      <w:numFmt w:val="lowerLetter"/>
      <w:lvlText w:val="%2."/>
      <w:lvlJc w:val="left"/>
      <w:pPr>
        <w:ind w:left="1080" w:hanging="360"/>
      </w:pPr>
    </w:lvl>
    <w:lvl w:ilvl="2" w:tplc="B6AECD84">
      <w:start w:val="1"/>
      <w:numFmt w:val="lowerRoman"/>
      <w:lvlText w:val="%3."/>
      <w:lvlJc w:val="right"/>
      <w:pPr>
        <w:ind w:left="1800" w:hanging="180"/>
      </w:pPr>
    </w:lvl>
    <w:lvl w:ilvl="3" w:tplc="CBEE07BA">
      <w:start w:val="1"/>
      <w:numFmt w:val="decimal"/>
      <w:lvlText w:val="%4."/>
      <w:lvlJc w:val="left"/>
      <w:pPr>
        <w:ind w:left="2520" w:hanging="360"/>
      </w:pPr>
    </w:lvl>
    <w:lvl w:ilvl="4" w:tplc="B82E53BC">
      <w:start w:val="1"/>
      <w:numFmt w:val="lowerLetter"/>
      <w:lvlText w:val="%5."/>
      <w:lvlJc w:val="left"/>
      <w:pPr>
        <w:ind w:left="3240" w:hanging="360"/>
      </w:pPr>
    </w:lvl>
    <w:lvl w:ilvl="5" w:tplc="CF6848EA">
      <w:start w:val="1"/>
      <w:numFmt w:val="lowerRoman"/>
      <w:lvlText w:val="%6."/>
      <w:lvlJc w:val="right"/>
      <w:pPr>
        <w:ind w:left="3960" w:hanging="180"/>
      </w:pPr>
    </w:lvl>
    <w:lvl w:ilvl="6" w:tplc="BFEA27CE">
      <w:start w:val="1"/>
      <w:numFmt w:val="decimal"/>
      <w:lvlText w:val="%7."/>
      <w:lvlJc w:val="left"/>
      <w:pPr>
        <w:ind w:left="4680" w:hanging="360"/>
      </w:pPr>
    </w:lvl>
    <w:lvl w:ilvl="7" w:tplc="58285ED4">
      <w:start w:val="1"/>
      <w:numFmt w:val="lowerLetter"/>
      <w:lvlText w:val="%8."/>
      <w:lvlJc w:val="left"/>
      <w:pPr>
        <w:ind w:left="5400" w:hanging="360"/>
      </w:pPr>
    </w:lvl>
    <w:lvl w:ilvl="8" w:tplc="7932F4F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2A4184"/>
    <w:multiLevelType w:val="hybridMultilevel"/>
    <w:tmpl w:val="7BD8AE56"/>
    <w:lvl w:ilvl="0" w:tplc="C4AED53E">
      <w:start w:val="1"/>
      <w:numFmt w:val="decimal"/>
      <w:lvlText w:val="%1."/>
      <w:lvlJc w:val="left"/>
      <w:pPr>
        <w:ind w:left="720" w:hanging="360"/>
      </w:pPr>
    </w:lvl>
    <w:lvl w:ilvl="1" w:tplc="610EDC44">
      <w:start w:val="1"/>
      <w:numFmt w:val="lowerLetter"/>
      <w:lvlText w:val="%2."/>
      <w:lvlJc w:val="left"/>
      <w:pPr>
        <w:ind w:left="1440" w:hanging="360"/>
      </w:pPr>
    </w:lvl>
    <w:lvl w:ilvl="2" w:tplc="CDAE370C">
      <w:start w:val="1"/>
      <w:numFmt w:val="lowerRoman"/>
      <w:lvlText w:val="%3."/>
      <w:lvlJc w:val="right"/>
      <w:pPr>
        <w:ind w:left="2160" w:hanging="180"/>
      </w:pPr>
    </w:lvl>
    <w:lvl w:ilvl="3" w:tplc="3982C19E">
      <w:start w:val="1"/>
      <w:numFmt w:val="decimal"/>
      <w:lvlText w:val="%4."/>
      <w:lvlJc w:val="left"/>
      <w:pPr>
        <w:ind w:left="2880" w:hanging="360"/>
      </w:pPr>
    </w:lvl>
    <w:lvl w:ilvl="4" w:tplc="482A08E6">
      <w:start w:val="1"/>
      <w:numFmt w:val="lowerLetter"/>
      <w:lvlText w:val="%5."/>
      <w:lvlJc w:val="left"/>
      <w:pPr>
        <w:ind w:left="3600" w:hanging="360"/>
      </w:pPr>
    </w:lvl>
    <w:lvl w:ilvl="5" w:tplc="E4F091B6">
      <w:start w:val="1"/>
      <w:numFmt w:val="lowerRoman"/>
      <w:lvlText w:val="%6."/>
      <w:lvlJc w:val="right"/>
      <w:pPr>
        <w:ind w:left="4320" w:hanging="180"/>
      </w:pPr>
    </w:lvl>
    <w:lvl w:ilvl="6" w:tplc="698C75EC">
      <w:start w:val="1"/>
      <w:numFmt w:val="decimal"/>
      <w:lvlText w:val="%7."/>
      <w:lvlJc w:val="left"/>
      <w:pPr>
        <w:ind w:left="5040" w:hanging="360"/>
      </w:pPr>
    </w:lvl>
    <w:lvl w:ilvl="7" w:tplc="3EE8B980">
      <w:start w:val="1"/>
      <w:numFmt w:val="lowerLetter"/>
      <w:lvlText w:val="%8."/>
      <w:lvlJc w:val="left"/>
      <w:pPr>
        <w:ind w:left="5760" w:hanging="360"/>
      </w:pPr>
    </w:lvl>
    <w:lvl w:ilvl="8" w:tplc="ED743F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5F55D"/>
    <w:multiLevelType w:val="hybridMultilevel"/>
    <w:tmpl w:val="DF5A22DA"/>
    <w:lvl w:ilvl="0" w:tplc="77766A0E">
      <w:start w:val="1"/>
      <w:numFmt w:val="decimal"/>
      <w:lvlText w:val="%1."/>
      <w:lvlJc w:val="left"/>
      <w:pPr>
        <w:ind w:left="720" w:hanging="360"/>
      </w:pPr>
    </w:lvl>
    <w:lvl w:ilvl="1" w:tplc="223831EC">
      <w:start w:val="1"/>
      <w:numFmt w:val="lowerLetter"/>
      <w:lvlText w:val="%2."/>
      <w:lvlJc w:val="left"/>
      <w:pPr>
        <w:ind w:left="1440" w:hanging="360"/>
      </w:pPr>
    </w:lvl>
    <w:lvl w:ilvl="2" w:tplc="AA34348C">
      <w:start w:val="1"/>
      <w:numFmt w:val="lowerRoman"/>
      <w:lvlText w:val="%3."/>
      <w:lvlJc w:val="right"/>
      <w:pPr>
        <w:ind w:left="2160" w:hanging="180"/>
      </w:pPr>
    </w:lvl>
    <w:lvl w:ilvl="3" w:tplc="4D729AD6">
      <w:start w:val="1"/>
      <w:numFmt w:val="decimal"/>
      <w:lvlText w:val="%4."/>
      <w:lvlJc w:val="left"/>
      <w:pPr>
        <w:ind w:left="2880" w:hanging="360"/>
      </w:pPr>
    </w:lvl>
    <w:lvl w:ilvl="4" w:tplc="84A086AC">
      <w:start w:val="1"/>
      <w:numFmt w:val="lowerLetter"/>
      <w:lvlText w:val="%5."/>
      <w:lvlJc w:val="left"/>
      <w:pPr>
        <w:ind w:left="3600" w:hanging="360"/>
      </w:pPr>
    </w:lvl>
    <w:lvl w:ilvl="5" w:tplc="046C2236">
      <w:start w:val="1"/>
      <w:numFmt w:val="lowerRoman"/>
      <w:lvlText w:val="%6."/>
      <w:lvlJc w:val="right"/>
      <w:pPr>
        <w:ind w:left="4320" w:hanging="180"/>
      </w:pPr>
    </w:lvl>
    <w:lvl w:ilvl="6" w:tplc="CE54F202">
      <w:start w:val="1"/>
      <w:numFmt w:val="decimal"/>
      <w:lvlText w:val="%7."/>
      <w:lvlJc w:val="left"/>
      <w:pPr>
        <w:ind w:left="5040" w:hanging="360"/>
      </w:pPr>
    </w:lvl>
    <w:lvl w:ilvl="7" w:tplc="E392E49C">
      <w:start w:val="1"/>
      <w:numFmt w:val="lowerLetter"/>
      <w:lvlText w:val="%8."/>
      <w:lvlJc w:val="left"/>
      <w:pPr>
        <w:ind w:left="5760" w:hanging="360"/>
      </w:pPr>
    </w:lvl>
    <w:lvl w:ilvl="8" w:tplc="E892A9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E6457"/>
    <w:multiLevelType w:val="hybridMultilevel"/>
    <w:tmpl w:val="E1644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A7A5B"/>
    <w:multiLevelType w:val="hybridMultilevel"/>
    <w:tmpl w:val="C02E2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366D"/>
    <w:multiLevelType w:val="hybridMultilevel"/>
    <w:tmpl w:val="EEE0C3F4"/>
    <w:lvl w:ilvl="0" w:tplc="041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C0160"/>
    <w:multiLevelType w:val="hybridMultilevel"/>
    <w:tmpl w:val="3382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618454">
    <w:abstractNumId w:val="3"/>
  </w:num>
  <w:num w:numId="2" w16cid:durableId="54085049">
    <w:abstractNumId w:val="1"/>
  </w:num>
  <w:num w:numId="3" w16cid:durableId="1883708912">
    <w:abstractNumId w:val="5"/>
  </w:num>
  <w:num w:numId="4" w16cid:durableId="654336458">
    <w:abstractNumId w:val="4"/>
  </w:num>
  <w:num w:numId="5" w16cid:durableId="1333293046">
    <w:abstractNumId w:val="8"/>
  </w:num>
  <w:num w:numId="6" w16cid:durableId="995183793">
    <w:abstractNumId w:val="0"/>
  </w:num>
  <w:num w:numId="7" w16cid:durableId="1935935842">
    <w:abstractNumId w:val="6"/>
  </w:num>
  <w:num w:numId="8" w16cid:durableId="852261271">
    <w:abstractNumId w:val="2"/>
  </w:num>
  <w:num w:numId="9" w16cid:durableId="1099906143">
    <w:abstractNumId w:val="9"/>
  </w:num>
  <w:num w:numId="10" w16cid:durableId="436563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8E"/>
    <w:rsid w:val="0003011A"/>
    <w:rsid w:val="000506B2"/>
    <w:rsid w:val="00057BBA"/>
    <w:rsid w:val="0007796F"/>
    <w:rsid w:val="00080E6C"/>
    <w:rsid w:val="00090F54"/>
    <w:rsid w:val="00093C28"/>
    <w:rsid w:val="000A3A4A"/>
    <w:rsid w:val="000B77ED"/>
    <w:rsid w:val="000F0A91"/>
    <w:rsid w:val="00111DEC"/>
    <w:rsid w:val="00122B01"/>
    <w:rsid w:val="00123644"/>
    <w:rsid w:val="001255C8"/>
    <w:rsid w:val="00147817"/>
    <w:rsid w:val="00147BFF"/>
    <w:rsid w:val="00151341"/>
    <w:rsid w:val="00156AFC"/>
    <w:rsid w:val="00156D44"/>
    <w:rsid w:val="00164E28"/>
    <w:rsid w:val="001A0102"/>
    <w:rsid w:val="001B2796"/>
    <w:rsid w:val="001F7F27"/>
    <w:rsid w:val="00204E44"/>
    <w:rsid w:val="0021410B"/>
    <w:rsid w:val="00230A0F"/>
    <w:rsid w:val="00252DF5"/>
    <w:rsid w:val="002568F9"/>
    <w:rsid w:val="00261A9C"/>
    <w:rsid w:val="0028687B"/>
    <w:rsid w:val="0028695F"/>
    <w:rsid w:val="002E7495"/>
    <w:rsid w:val="002F6F80"/>
    <w:rsid w:val="0031150F"/>
    <w:rsid w:val="00322C73"/>
    <w:rsid w:val="0034276F"/>
    <w:rsid w:val="003449DD"/>
    <w:rsid w:val="00390ED7"/>
    <w:rsid w:val="003C0CD7"/>
    <w:rsid w:val="003F387B"/>
    <w:rsid w:val="0042538E"/>
    <w:rsid w:val="0042665D"/>
    <w:rsid w:val="00435D84"/>
    <w:rsid w:val="00484503"/>
    <w:rsid w:val="00484B65"/>
    <w:rsid w:val="0048649E"/>
    <w:rsid w:val="004C3279"/>
    <w:rsid w:val="004C752A"/>
    <w:rsid w:val="004D2484"/>
    <w:rsid w:val="004E482D"/>
    <w:rsid w:val="00507998"/>
    <w:rsid w:val="00522EF8"/>
    <w:rsid w:val="00532D02"/>
    <w:rsid w:val="005659F9"/>
    <w:rsid w:val="005978D4"/>
    <w:rsid w:val="005A591D"/>
    <w:rsid w:val="005C2CB4"/>
    <w:rsid w:val="005C328F"/>
    <w:rsid w:val="005C3647"/>
    <w:rsid w:val="005C7C89"/>
    <w:rsid w:val="005E2E67"/>
    <w:rsid w:val="005E3CA1"/>
    <w:rsid w:val="005F2839"/>
    <w:rsid w:val="005F6ACC"/>
    <w:rsid w:val="006316D3"/>
    <w:rsid w:val="00632E70"/>
    <w:rsid w:val="00637965"/>
    <w:rsid w:val="0064027A"/>
    <w:rsid w:val="00642B1D"/>
    <w:rsid w:val="00651CB1"/>
    <w:rsid w:val="006A3917"/>
    <w:rsid w:val="006A45D0"/>
    <w:rsid w:val="00703B1E"/>
    <w:rsid w:val="007071C7"/>
    <w:rsid w:val="00717427"/>
    <w:rsid w:val="007325CB"/>
    <w:rsid w:val="0073694B"/>
    <w:rsid w:val="0075338E"/>
    <w:rsid w:val="00787EE8"/>
    <w:rsid w:val="0079438F"/>
    <w:rsid w:val="007A72EF"/>
    <w:rsid w:val="007D4492"/>
    <w:rsid w:val="007E5FD1"/>
    <w:rsid w:val="008139DD"/>
    <w:rsid w:val="00821810"/>
    <w:rsid w:val="008311D9"/>
    <w:rsid w:val="00846C6F"/>
    <w:rsid w:val="0085536D"/>
    <w:rsid w:val="008726A7"/>
    <w:rsid w:val="00896B5B"/>
    <w:rsid w:val="008D42D1"/>
    <w:rsid w:val="008F0A10"/>
    <w:rsid w:val="008F1871"/>
    <w:rsid w:val="008F3716"/>
    <w:rsid w:val="00916BB3"/>
    <w:rsid w:val="00923EA1"/>
    <w:rsid w:val="00943107"/>
    <w:rsid w:val="009474DB"/>
    <w:rsid w:val="0095466B"/>
    <w:rsid w:val="00966977"/>
    <w:rsid w:val="00985346"/>
    <w:rsid w:val="009A7860"/>
    <w:rsid w:val="009C4534"/>
    <w:rsid w:val="009E2F63"/>
    <w:rsid w:val="00A03963"/>
    <w:rsid w:val="00A072C4"/>
    <w:rsid w:val="00A16B43"/>
    <w:rsid w:val="00A86199"/>
    <w:rsid w:val="00AD3D7F"/>
    <w:rsid w:val="00AD6A00"/>
    <w:rsid w:val="00AE46FC"/>
    <w:rsid w:val="00B0510D"/>
    <w:rsid w:val="00B177E4"/>
    <w:rsid w:val="00B5338D"/>
    <w:rsid w:val="00BB0AAB"/>
    <w:rsid w:val="00BC2142"/>
    <w:rsid w:val="00BD2DBA"/>
    <w:rsid w:val="00BE5C9C"/>
    <w:rsid w:val="00BE7BBA"/>
    <w:rsid w:val="00BF07C6"/>
    <w:rsid w:val="00BF15B3"/>
    <w:rsid w:val="00C330B7"/>
    <w:rsid w:val="00C45A61"/>
    <w:rsid w:val="00C510DD"/>
    <w:rsid w:val="00C5244E"/>
    <w:rsid w:val="00CB38DE"/>
    <w:rsid w:val="00CC265C"/>
    <w:rsid w:val="00CC4C16"/>
    <w:rsid w:val="00CF1E56"/>
    <w:rsid w:val="00D0356F"/>
    <w:rsid w:val="00D10FFD"/>
    <w:rsid w:val="00D347BA"/>
    <w:rsid w:val="00D4562A"/>
    <w:rsid w:val="00D607C0"/>
    <w:rsid w:val="00D85703"/>
    <w:rsid w:val="00D9541E"/>
    <w:rsid w:val="00DC0A7F"/>
    <w:rsid w:val="00DD4BEC"/>
    <w:rsid w:val="00DD5BF3"/>
    <w:rsid w:val="00DF5790"/>
    <w:rsid w:val="00E153AC"/>
    <w:rsid w:val="00E46E95"/>
    <w:rsid w:val="00E67273"/>
    <w:rsid w:val="00E901E4"/>
    <w:rsid w:val="00EB23FC"/>
    <w:rsid w:val="00ED2A33"/>
    <w:rsid w:val="00EE1F90"/>
    <w:rsid w:val="00EF0E9A"/>
    <w:rsid w:val="00EF118C"/>
    <w:rsid w:val="00EF4092"/>
    <w:rsid w:val="00F31AB8"/>
    <w:rsid w:val="00F447AC"/>
    <w:rsid w:val="00F45996"/>
    <w:rsid w:val="00F77572"/>
    <w:rsid w:val="00F90CCE"/>
    <w:rsid w:val="00FB2275"/>
    <w:rsid w:val="00FB6B6A"/>
    <w:rsid w:val="00FC32E6"/>
    <w:rsid w:val="00FD1E15"/>
    <w:rsid w:val="00FD4FC4"/>
    <w:rsid w:val="117B910B"/>
    <w:rsid w:val="1C12BE7C"/>
    <w:rsid w:val="6124B94F"/>
    <w:rsid w:val="72C7AAC1"/>
    <w:rsid w:val="7F95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ADD6"/>
  <w15:docId w15:val="{B203F462-5972-4EA3-B562-27DAA2E4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5CB"/>
  </w:style>
  <w:style w:type="paragraph" w:styleId="1">
    <w:name w:val="heading 1"/>
    <w:basedOn w:val="a"/>
    <w:next w:val="a"/>
    <w:link w:val="10"/>
    <w:uiPriority w:val="9"/>
    <w:qFormat/>
    <w:rsid w:val="00896B5B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07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B5B"/>
    <w:rPr>
      <w:rFonts w:ascii="Times New Roman" w:eastAsia="Times New Roman" w:hAnsi="Times New Roman" w:cs="Times New Roman"/>
      <w:b/>
      <w:sz w:val="28"/>
      <w:szCs w:val="28"/>
    </w:rPr>
  </w:style>
  <w:style w:type="character" w:styleId="a3">
    <w:name w:val="Hyperlink"/>
    <w:basedOn w:val="a0"/>
    <w:uiPriority w:val="99"/>
    <w:unhideWhenUsed/>
    <w:rsid w:val="007325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5CB"/>
    <w:pPr>
      <w:spacing w:after="100"/>
    </w:pPr>
  </w:style>
  <w:style w:type="paragraph" w:styleId="a4">
    <w:name w:val="List Paragraph"/>
    <w:basedOn w:val="a"/>
    <w:uiPriority w:val="34"/>
    <w:qFormat/>
    <w:rsid w:val="007325CB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7325CB"/>
  </w:style>
  <w:style w:type="paragraph" w:styleId="a7">
    <w:name w:val="header"/>
    <w:basedOn w:val="a"/>
    <w:link w:val="a6"/>
    <w:uiPriority w:val="99"/>
    <w:unhideWhenUsed/>
    <w:rsid w:val="00732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7325CB"/>
  </w:style>
  <w:style w:type="paragraph" w:styleId="a9">
    <w:name w:val="footer"/>
    <w:basedOn w:val="a"/>
    <w:link w:val="a8"/>
    <w:uiPriority w:val="99"/>
    <w:unhideWhenUsed/>
    <w:rsid w:val="007325C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DD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D4BE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A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45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4C3279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147817"/>
    <w:rPr>
      <w:color w:val="954F72" w:themeColor="followedHyperlink"/>
      <w:u w:val="single"/>
    </w:rPr>
  </w:style>
  <w:style w:type="paragraph" w:customStyle="1" w:styleId="Default">
    <w:name w:val="Default"/>
    <w:rsid w:val="005C36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F07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tml-tag">
    <w:name w:val="html-tag"/>
    <w:basedOn w:val="a0"/>
    <w:rsid w:val="000A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3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5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9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9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2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5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88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0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68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9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99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12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2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2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6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4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9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2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41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24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2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2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1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1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7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0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4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86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6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7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8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1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4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2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3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0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huk\Downloads\Telegram%20Desktop\&#1051;&#1072;&#1073;&#1072;&#1048;&#1085;&#1092;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71A3-753C-45A6-8F0E-B6E5733E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ЛабаИнф4.dotx</Template>
  <TotalTime>458</TotalTime>
  <Pages>12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Щукин</dc:creator>
  <cp:lastModifiedBy>Егор Щукин</cp:lastModifiedBy>
  <cp:revision>54</cp:revision>
  <dcterms:created xsi:type="dcterms:W3CDTF">2023-11-10T22:25:00Z</dcterms:created>
  <dcterms:modified xsi:type="dcterms:W3CDTF">2023-11-27T19:16:00Z</dcterms:modified>
</cp:coreProperties>
</file>